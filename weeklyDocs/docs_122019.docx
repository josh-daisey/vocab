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6417" w14:textId="324E7848" w:rsidR="00A85ABB" w:rsidRPr="00A85ABB" w:rsidRDefault="00A85ABB" w:rsidP="00931BC4">
      <w:pPr>
        <w:rPr>
          <w:rStyle w:val="BookTitle"/>
          <w:sz w:val="24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>
        <w:rPr>
          <w:rStyle w:val="BookTitle"/>
          <w:sz w:val="24"/>
          <w:szCs w:val="24"/>
        </w:rPr>
        <w:t xml:space="preserve"> [Dec. 20</w:t>
      </w:r>
      <w:r w:rsidRPr="00A85ABB">
        <w:rPr>
          <w:rStyle w:val="BookTitle"/>
          <w:sz w:val="24"/>
          <w:szCs w:val="24"/>
          <w:vertAlign w:val="superscript"/>
        </w:rPr>
        <w:t>t</w:t>
      </w:r>
      <w:bookmarkStart w:id="0" w:name="_GoBack"/>
      <w:bookmarkEnd w:id="0"/>
      <w:r w:rsidRPr="00A85ABB">
        <w:rPr>
          <w:rStyle w:val="BookTitle"/>
          <w:sz w:val="24"/>
          <w:szCs w:val="24"/>
          <w:vertAlign w:val="superscript"/>
        </w:rPr>
        <w:t>h</w:t>
      </w:r>
      <w:r>
        <w:rPr>
          <w:rStyle w:val="BookTitle"/>
          <w:sz w:val="24"/>
          <w:szCs w:val="24"/>
        </w:rPr>
        <w:t>]</w:t>
      </w:r>
    </w:p>
    <w:p w14:paraId="029BE60F" w14:textId="77777777" w:rsidR="00D8618B" w:rsidRDefault="00D8618B" w:rsidP="0086091B"/>
    <w:p w14:paraId="66F67350" w14:textId="77777777" w:rsidR="00D8618B" w:rsidRDefault="00D8618B" w:rsidP="0086091B"/>
    <w:p w14:paraId="569C140E" w14:textId="31D5825A" w:rsidR="00A85ABB" w:rsidRPr="00931BC4" w:rsidRDefault="00A85ABB" w:rsidP="00931BC4">
      <w:pPr>
        <w:pStyle w:val="Heading1"/>
      </w:pPr>
      <w:r>
        <w:t>Required Documentation</w:t>
      </w:r>
    </w:p>
    <w:p w14:paraId="0365C58B" w14:textId="5C452334" w:rsidR="00EE5B9F" w:rsidRDefault="00EE5B9F" w:rsidP="00EE5B9F">
      <w:pPr>
        <w:pStyle w:val="ListParagraph"/>
        <w:numPr>
          <w:ilvl w:val="0"/>
          <w:numId w:val="9"/>
        </w:numPr>
      </w:pPr>
      <w:r>
        <w:t>Variables</w:t>
      </w:r>
    </w:p>
    <w:p w14:paraId="6364676B" w14:textId="6B31A8A4" w:rsidR="00EE5B9F" w:rsidRDefault="00EE5B9F" w:rsidP="00EE5B9F">
      <w:pPr>
        <w:pStyle w:val="ListParagraph"/>
        <w:numPr>
          <w:ilvl w:val="1"/>
          <w:numId w:val="9"/>
        </w:numPr>
      </w:pPr>
      <w:r>
        <w:t>Knowledge</w:t>
      </w:r>
    </w:p>
    <w:p w14:paraId="6B1F939C" w14:textId="6D76CAF9" w:rsidR="00EE5B9F" w:rsidRDefault="00EE5B9F" w:rsidP="00EE5B9F">
      <w:pPr>
        <w:pStyle w:val="ListParagraph"/>
        <w:numPr>
          <w:ilvl w:val="1"/>
          <w:numId w:val="9"/>
        </w:numPr>
      </w:pPr>
      <w:r>
        <w:t>Comprehension</w:t>
      </w:r>
    </w:p>
    <w:p w14:paraId="007505E6" w14:textId="24C53178" w:rsidR="00EE5B9F" w:rsidRDefault="00EE5B9F" w:rsidP="00EE5B9F">
      <w:pPr>
        <w:pStyle w:val="ListParagraph"/>
        <w:numPr>
          <w:ilvl w:val="1"/>
          <w:numId w:val="9"/>
        </w:numPr>
      </w:pPr>
      <w:r>
        <w:t>Application</w:t>
      </w:r>
    </w:p>
    <w:p w14:paraId="5B514332" w14:textId="7A0A4391" w:rsidR="00EE5B9F" w:rsidRDefault="00EE5B9F" w:rsidP="00EE5B9F">
      <w:pPr>
        <w:pStyle w:val="ListParagraph"/>
        <w:numPr>
          <w:ilvl w:val="0"/>
          <w:numId w:val="9"/>
        </w:numPr>
      </w:pPr>
      <w:r>
        <w:t>Data</w:t>
      </w:r>
      <w:r w:rsidR="00F07349">
        <w:t xml:space="preserve"> </w:t>
      </w:r>
      <w:r>
        <w:t>Types</w:t>
      </w:r>
    </w:p>
    <w:p w14:paraId="24411D24" w14:textId="77777777" w:rsidR="00EE5B9F" w:rsidRDefault="00EE5B9F" w:rsidP="00EE5B9F">
      <w:pPr>
        <w:pStyle w:val="ListParagraph"/>
        <w:numPr>
          <w:ilvl w:val="1"/>
          <w:numId w:val="9"/>
        </w:numPr>
      </w:pPr>
      <w:r>
        <w:t>Knowledge</w:t>
      </w:r>
    </w:p>
    <w:p w14:paraId="7107BA0E" w14:textId="77777777" w:rsidR="00EE5B9F" w:rsidRDefault="00EE5B9F" w:rsidP="00EE5B9F">
      <w:pPr>
        <w:pStyle w:val="ListParagraph"/>
        <w:numPr>
          <w:ilvl w:val="1"/>
          <w:numId w:val="9"/>
        </w:numPr>
      </w:pPr>
      <w:r>
        <w:t>Comprehension</w:t>
      </w:r>
    </w:p>
    <w:p w14:paraId="50798BF8" w14:textId="77777777" w:rsidR="00EE5B9F" w:rsidRDefault="00EE5B9F" w:rsidP="00EE5B9F">
      <w:pPr>
        <w:pStyle w:val="ListParagraph"/>
        <w:numPr>
          <w:ilvl w:val="1"/>
          <w:numId w:val="9"/>
        </w:numPr>
      </w:pPr>
      <w:r>
        <w:t>Application</w:t>
      </w:r>
    </w:p>
    <w:p w14:paraId="1A575ABF" w14:textId="631A516D" w:rsidR="00EE5B9F" w:rsidRDefault="00EE5B9F" w:rsidP="00EE5B9F">
      <w:pPr>
        <w:pStyle w:val="ListParagraph"/>
        <w:numPr>
          <w:ilvl w:val="0"/>
          <w:numId w:val="9"/>
        </w:numPr>
      </w:pPr>
      <w:r>
        <w:t>REST APIs (pt1)</w:t>
      </w:r>
    </w:p>
    <w:p w14:paraId="03B2BE62" w14:textId="57305277" w:rsidR="00EE5B9F" w:rsidRDefault="00EE5B9F" w:rsidP="00EE5B9F">
      <w:pPr>
        <w:pStyle w:val="ListParagraph"/>
        <w:numPr>
          <w:ilvl w:val="1"/>
          <w:numId w:val="9"/>
        </w:numPr>
      </w:pPr>
      <w:r w:rsidRPr="00EE5B9F">
        <w:t>Concept Check &amp; Anticipation Guide</w:t>
      </w:r>
    </w:p>
    <w:p w14:paraId="73D87672" w14:textId="30EF3AE3" w:rsidR="00EE5B9F" w:rsidRPr="00132A0C" w:rsidRDefault="00EE5B9F" w:rsidP="00EE5B9F">
      <w:pPr>
        <w:pStyle w:val="ListParagraph"/>
        <w:numPr>
          <w:ilvl w:val="0"/>
          <w:numId w:val="9"/>
        </w:numPr>
      </w:pPr>
      <w:r w:rsidRPr="00132A0C">
        <w:rPr>
          <w:strike/>
        </w:rPr>
        <w:t>Corrections Made to all Documentation</w:t>
      </w:r>
    </w:p>
    <w:p w14:paraId="2E48F2C1" w14:textId="438060FE" w:rsidR="00A85ABB" w:rsidRDefault="00A85ABB" w:rsidP="00A85ABB">
      <w:pPr>
        <w:pStyle w:val="Heading1"/>
      </w:pPr>
      <w:r>
        <w:t>Required GitHub Activity</w:t>
      </w:r>
    </w:p>
    <w:p w14:paraId="2F15BF66" w14:textId="6CC15EB1" w:rsidR="00EE5B9F" w:rsidRDefault="00EE5B9F" w:rsidP="00EE5B9F">
      <w:pPr>
        <w:pStyle w:val="ListParagraph"/>
        <w:numPr>
          <w:ilvl w:val="0"/>
          <w:numId w:val="8"/>
        </w:numPr>
      </w:pPr>
      <w:r>
        <w:t>Did your group complete the assignment this week?</w:t>
      </w:r>
    </w:p>
    <w:p w14:paraId="1FDC9683" w14:textId="492E7E0D" w:rsidR="00132A0C" w:rsidRDefault="00EE5B9F" w:rsidP="00132A0C">
      <w:pPr>
        <w:pStyle w:val="ListParagraph"/>
        <w:numPr>
          <w:ilvl w:val="0"/>
          <w:numId w:val="8"/>
        </w:numPr>
      </w:pPr>
      <w:r>
        <w:t xml:space="preserve">Did you get </w:t>
      </w:r>
      <w:r w:rsidR="00132A0C">
        <w:t>a</w:t>
      </w:r>
      <w:r>
        <w:t xml:space="preserve"> pull request accepted this week</w:t>
      </w:r>
      <w:r w:rsidR="00132A0C">
        <w:t>? (At least one required)</w:t>
      </w:r>
    </w:p>
    <w:p w14:paraId="42FC3AD1" w14:textId="79FF28A7" w:rsidR="00931BC4" w:rsidRDefault="00931BC4" w:rsidP="00132A0C">
      <w:pPr>
        <w:pStyle w:val="ListParagraph"/>
        <w:numPr>
          <w:ilvl w:val="1"/>
          <w:numId w:val="8"/>
        </w:numPr>
      </w:pPr>
      <w:r>
        <w:t xml:space="preserve">Did you </w:t>
      </w:r>
      <w:r w:rsidR="00132A0C">
        <w:t>resolve an issue?</w:t>
      </w:r>
    </w:p>
    <w:p w14:paraId="29D9DAA3" w14:textId="617802BA" w:rsidR="00132A0C" w:rsidRDefault="00132A0C" w:rsidP="00132A0C">
      <w:pPr>
        <w:pStyle w:val="ListParagraph"/>
        <w:numPr>
          <w:ilvl w:val="1"/>
          <w:numId w:val="8"/>
        </w:numPr>
      </w:pPr>
      <w:r>
        <w:t>Did you add a new feature?</w:t>
      </w:r>
    </w:p>
    <w:p w14:paraId="5FA45344" w14:textId="585862FD" w:rsidR="00132A0C" w:rsidRDefault="00132A0C" w:rsidP="00132A0C">
      <w:pPr>
        <w:pStyle w:val="ListParagraph"/>
        <w:numPr>
          <w:ilvl w:val="0"/>
          <w:numId w:val="8"/>
        </w:numPr>
      </w:pPr>
      <w:r>
        <w:t>Did you participate in the project? (At least one required)</w:t>
      </w:r>
    </w:p>
    <w:p w14:paraId="0EBEBBC1" w14:textId="7D60B01F" w:rsidR="00132A0C" w:rsidRDefault="00132A0C" w:rsidP="00132A0C">
      <w:pPr>
        <w:pStyle w:val="ListParagraph"/>
        <w:numPr>
          <w:ilvl w:val="1"/>
          <w:numId w:val="8"/>
        </w:numPr>
      </w:pPr>
      <w:r>
        <w:t>Did you create an issue?</w:t>
      </w:r>
    </w:p>
    <w:p w14:paraId="671FB76C" w14:textId="51585416" w:rsidR="00D74D5C" w:rsidRDefault="00132A0C" w:rsidP="00CA0CD3">
      <w:pPr>
        <w:pStyle w:val="ListParagraph"/>
        <w:numPr>
          <w:ilvl w:val="1"/>
          <w:numId w:val="8"/>
        </w:numPr>
      </w:pPr>
      <w:r>
        <w:t>Did you</w:t>
      </w:r>
      <w:r w:rsidR="00AB1312">
        <w:t xml:space="preserve"> participate in a code review?</w:t>
      </w:r>
      <w:r w:rsidR="00D74D5C">
        <w:br w:type="page"/>
      </w:r>
    </w:p>
    <w:p w14:paraId="13DDBF53" w14:textId="6DE43705" w:rsidR="00EE5B9F" w:rsidRDefault="00576219" w:rsidP="00576219">
      <w:pPr>
        <w:pStyle w:val="Heading1"/>
      </w:pPr>
      <w:r>
        <w:lastRenderedPageBreak/>
        <w:t>Learning Objectives</w:t>
      </w:r>
    </w:p>
    <w:p w14:paraId="31F5F0B3" w14:textId="77777777" w:rsidR="00262F22" w:rsidRDefault="00262F22" w:rsidP="00576219"/>
    <w:p w14:paraId="733F592F" w14:textId="431FD693" w:rsidR="00D016CD" w:rsidRDefault="001176F8" w:rsidP="00576219">
      <w:r>
        <w:t>At the beginning of the week</w:t>
      </w:r>
      <w:r w:rsidR="0052470B">
        <w:t>, mark each box in the left column</w:t>
      </w:r>
      <w:r w:rsidR="00D016CD">
        <w:t xml:space="preserve"> </w:t>
      </w:r>
      <w:r w:rsidR="00102946">
        <w:t xml:space="preserve">with a </w:t>
      </w:r>
      <w:r w:rsidR="00102946" w:rsidRPr="00262F22">
        <w:rPr>
          <w:rStyle w:val="CodeBlockChar"/>
        </w:rPr>
        <w:t>+</w:t>
      </w:r>
      <w:r w:rsidR="00102946">
        <w:t xml:space="preserve">, </w:t>
      </w:r>
      <w:r w:rsidR="00102946" w:rsidRPr="00262F22">
        <w:rPr>
          <w:rStyle w:val="CodeBlockChar"/>
        </w:rPr>
        <w:t>o</w:t>
      </w:r>
      <w:r w:rsidR="00102946">
        <w:t xml:space="preserve">, or </w:t>
      </w:r>
      <w:r w:rsidR="00262F22" w:rsidRPr="00262F22">
        <w:rPr>
          <w:rStyle w:val="CodeBlockChar"/>
        </w:rPr>
        <w:t>-</w:t>
      </w:r>
      <w:r w:rsidR="00D016CD">
        <w:t>:</w:t>
      </w:r>
    </w:p>
    <w:p w14:paraId="6014B64A" w14:textId="77777777" w:rsidR="00D016CD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DA0E85">
        <w:rPr>
          <w:rFonts w:ascii="Segoe UI Emoji" w:hAnsi="Segoe UI Emoji" w:cs="Segoe UI Emoji"/>
        </w:rPr>
        <w:t>➕</w:t>
      </w:r>
      <w:r>
        <w:rPr>
          <w:rFonts w:cs="Segoe UI Emoji"/>
        </w:rPr>
        <w:t xml:space="preserve"> </w:t>
      </w:r>
      <w:r>
        <w:t>if you know enough to teach someone else about this</w:t>
      </w:r>
    </w:p>
    <w:p w14:paraId="15A20DE7" w14:textId="77777777" w:rsidR="00D016CD" w:rsidRPr="001457B3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351F58"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/>
        </w:rPr>
        <w:t xml:space="preserve"> if you know a little bit about this, but could learn more</w:t>
      </w:r>
    </w:p>
    <w:p w14:paraId="21B7BB7F" w14:textId="3ABA0C60" w:rsidR="00D016CD" w:rsidRPr="00262F22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FB44ED">
        <w:rPr>
          <w:rFonts w:ascii="Segoe UI Emoji" w:hAnsi="Segoe UI Emoji" w:cs="Segoe UI Emoji"/>
        </w:rPr>
        <w:t>➖</w:t>
      </w:r>
      <w:r>
        <w:rPr>
          <w:rFonts w:ascii="Segoe UI Emoji" w:hAnsi="Segoe UI Emoji" w:cs="Segoe UI Emoji"/>
        </w:rPr>
        <w:t xml:space="preserve"> if you do not know anything about this</w:t>
      </w:r>
    </w:p>
    <w:p w14:paraId="0E799C8A" w14:textId="77777777" w:rsidR="00262F22" w:rsidRPr="00576219" w:rsidRDefault="00262F22" w:rsidP="00262F22"/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805"/>
        <w:gridCol w:w="7020"/>
        <w:gridCol w:w="810"/>
      </w:tblGrid>
      <w:tr w:rsidR="00931BC4" w14:paraId="76503AB7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B68D7B8" w14:textId="77777777" w:rsidR="00931BC4" w:rsidRDefault="00931BC4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8965F" w14:textId="63AC1911" w:rsidR="00931BC4" w:rsidRDefault="00251487" w:rsidP="00931BC4">
            <w:pPr>
              <w:pStyle w:val="TableMid"/>
            </w:pPr>
            <w:r>
              <w:t>I know how to create and use variables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01D7CF9" w14:textId="77777777" w:rsidR="00931BC4" w:rsidRDefault="00931BC4" w:rsidP="00CB34A0"/>
        </w:tc>
      </w:tr>
      <w:tr w:rsidR="00931BC4" w14:paraId="7BC04A34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EE97A09" w14:textId="77777777" w:rsidR="00931BC4" w:rsidRDefault="00931BC4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B9956" w14:textId="0BDC2685" w:rsidR="00931BC4" w:rsidRDefault="009405CD" w:rsidP="00DC5C5D">
            <w:pPr>
              <w:pStyle w:val="TableMid"/>
            </w:pPr>
            <w:r>
              <w:t xml:space="preserve">I know </w:t>
            </w:r>
            <w:r w:rsidR="00C01787">
              <w:t xml:space="preserve">how </w:t>
            </w:r>
            <w:r w:rsidR="00C302E8">
              <w:t>numbers, strings, arrays, and objects</w:t>
            </w:r>
            <w:r w:rsidR="00C01787">
              <w:t xml:space="preserve"> are different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8367201" w14:textId="77777777" w:rsidR="00931BC4" w:rsidRDefault="00931BC4" w:rsidP="00CB34A0"/>
        </w:tc>
      </w:tr>
      <w:tr w:rsidR="00013B0E" w14:paraId="58E92671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41E19AB8" w14:textId="77777777" w:rsidR="00013B0E" w:rsidRDefault="00013B0E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952EC" w14:textId="6A52BC22" w:rsidR="00DE7937" w:rsidRDefault="00DE7937" w:rsidP="00DE7937">
            <w:pPr>
              <w:pStyle w:val="TableMid"/>
            </w:pPr>
            <w:r>
              <w:t>I know how to change the value of a variable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5EEE58D" w14:textId="77777777" w:rsidR="00013B0E" w:rsidRDefault="00013B0E" w:rsidP="00CB34A0"/>
        </w:tc>
      </w:tr>
      <w:tr w:rsidR="00DE7937" w14:paraId="26F95CCB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2730141B" w14:textId="77777777" w:rsidR="00DE7937" w:rsidRDefault="00DE7937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02154" w14:textId="0285DB6B" w:rsidR="00DE7937" w:rsidRDefault="00547FA1" w:rsidP="00DE7937">
            <w:pPr>
              <w:pStyle w:val="TableMid"/>
            </w:pPr>
            <w:r>
              <w:t>I know how to create an expression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08B9C56" w14:textId="77777777" w:rsidR="00DE7937" w:rsidRDefault="00DE7937" w:rsidP="00CB34A0"/>
        </w:tc>
      </w:tr>
      <w:tr w:rsidR="00125DF8" w14:paraId="491030D2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5476F13F" w14:textId="77777777" w:rsidR="00125DF8" w:rsidRDefault="00125DF8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1E37D" w14:textId="4E1D6276" w:rsidR="00125DF8" w:rsidRDefault="00E90BFB" w:rsidP="00DE7937">
            <w:pPr>
              <w:pStyle w:val="TableMid"/>
            </w:pPr>
            <w:r>
              <w:t xml:space="preserve">I know how expressions </w:t>
            </w:r>
            <w:r w:rsidR="00651E2A">
              <w:t>are evaluated and how they resolve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35117F0" w14:textId="77777777" w:rsidR="00125DF8" w:rsidRDefault="00125DF8" w:rsidP="00CB34A0"/>
        </w:tc>
      </w:tr>
      <w:tr w:rsidR="00BA3D10" w14:paraId="73B66BCF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2E9A4BF9" w14:textId="77777777" w:rsidR="00BA3D10" w:rsidRDefault="00BA3D10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1507E" w14:textId="66A46EF3" w:rsidR="00BA3D10" w:rsidRDefault="00EF7C45" w:rsidP="00DE7937">
            <w:pPr>
              <w:pStyle w:val="TableMid"/>
            </w:pPr>
            <w:r>
              <w:t xml:space="preserve">I </w:t>
            </w:r>
            <w:r w:rsidR="00F4602C">
              <w:t xml:space="preserve">can get information using </w:t>
            </w:r>
            <w:r w:rsidR="00714705">
              <w:t xml:space="preserve">HTTP </w:t>
            </w:r>
            <w:r w:rsidR="00F4602C">
              <w:t>GET requests and REST APIs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059E516" w14:textId="77777777" w:rsidR="00BA3D10" w:rsidRDefault="00BA3D10" w:rsidP="00CB34A0"/>
        </w:tc>
      </w:tr>
      <w:tr w:rsidR="007E37E1" w14:paraId="5DE65AA9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4FFDFA58" w14:textId="77777777" w:rsidR="007E37E1" w:rsidRDefault="007E37E1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79D417" w14:textId="0AAC20C8" w:rsidR="007E37E1" w:rsidRDefault="007E37E1" w:rsidP="00DE7937">
            <w:pPr>
              <w:pStyle w:val="TableMid"/>
            </w:pPr>
            <w:r>
              <w:t xml:space="preserve">I can convert JSON data </w:t>
            </w:r>
            <w:r w:rsidR="003F7608">
              <w:t>in</w:t>
            </w:r>
            <w:r>
              <w:t>to a usable JavaScript object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5CA5332" w14:textId="77777777" w:rsidR="007E37E1" w:rsidRDefault="007E37E1" w:rsidP="00CB34A0"/>
        </w:tc>
      </w:tr>
      <w:tr w:rsidR="007E37E1" w14:paraId="0920FF8C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34E2933B" w14:textId="77777777" w:rsidR="007E37E1" w:rsidRDefault="007E37E1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370EFB" w14:textId="57A1FC0A" w:rsidR="007E37E1" w:rsidRDefault="00714705" w:rsidP="00DE7937">
            <w:pPr>
              <w:pStyle w:val="TableMid"/>
            </w:pPr>
            <w:r>
              <w:t xml:space="preserve">I can </w:t>
            </w:r>
            <w:r w:rsidR="00933BD3">
              <w:t>make GET requests in my company project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2469724" w14:textId="77777777" w:rsidR="007E37E1" w:rsidRDefault="007E37E1" w:rsidP="00CB34A0"/>
        </w:tc>
      </w:tr>
      <w:tr w:rsidR="009779A0" w14:paraId="0811269D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69B26F65" w14:textId="77777777" w:rsidR="009779A0" w:rsidRDefault="009779A0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68749E" w14:textId="72546F8E" w:rsidR="009779A0" w:rsidRDefault="00703237" w:rsidP="00DE7937">
            <w:pPr>
              <w:pStyle w:val="TableMid"/>
            </w:pPr>
            <w:r>
              <w:t xml:space="preserve">I can make a pull request on my company’s </w:t>
            </w:r>
            <w:r w:rsidR="004532A0">
              <w:t>GitHub</w:t>
            </w:r>
            <w:r>
              <w:t xml:space="preserve"> repo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B4EC610" w14:textId="77777777" w:rsidR="009779A0" w:rsidRDefault="009779A0" w:rsidP="00CB34A0"/>
        </w:tc>
      </w:tr>
      <w:tr w:rsidR="00703237" w14:paraId="4D6DC1D0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B68F370" w14:textId="77777777" w:rsidR="00703237" w:rsidRDefault="00703237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FFA9D" w14:textId="321C43F4" w:rsidR="00703237" w:rsidRDefault="00703237" w:rsidP="00DE7937">
            <w:pPr>
              <w:pStyle w:val="TableMid"/>
            </w:pPr>
            <w:r>
              <w:t>I ca</w:t>
            </w:r>
            <w:r w:rsidR="004532A0">
              <w:t>n add or check issues on my company’s GitHub repo page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B4E144F" w14:textId="77777777" w:rsidR="00703237" w:rsidRDefault="00703237" w:rsidP="00CB34A0"/>
        </w:tc>
      </w:tr>
    </w:tbl>
    <w:p w14:paraId="3929F81D" w14:textId="77777777" w:rsidR="00931BC4" w:rsidRPr="00931BC4" w:rsidRDefault="00931BC4" w:rsidP="00931BC4">
      <w:pPr>
        <w:rPr>
          <w:rFonts w:eastAsiaTheme="majorEastAsia" w:cstheme="majorBidi"/>
          <w:color w:val="FF0000"/>
          <w:sz w:val="26"/>
          <w:szCs w:val="26"/>
        </w:rPr>
      </w:pPr>
    </w:p>
    <w:p w14:paraId="78457ECA" w14:textId="77777777" w:rsidR="00931BC4" w:rsidRPr="00931BC4" w:rsidRDefault="00931BC4">
      <w:pPr>
        <w:rPr>
          <w:rFonts w:eastAsiaTheme="majorEastAsia" w:cstheme="majorBidi"/>
          <w:color w:val="FF0000"/>
          <w:sz w:val="32"/>
          <w:szCs w:val="32"/>
        </w:rPr>
      </w:pPr>
      <w:r w:rsidRPr="00931BC4">
        <w:rPr>
          <w:color w:val="FF0000"/>
        </w:rPr>
        <w:br w:type="page"/>
      </w:r>
    </w:p>
    <w:p w14:paraId="319E7FCB" w14:textId="77777777" w:rsidR="007229CC" w:rsidRPr="00A85ABB" w:rsidRDefault="007229CC" w:rsidP="007229CC">
      <w:pPr>
        <w:pStyle w:val="Heading1"/>
      </w:pPr>
      <w:r>
        <w:lastRenderedPageBreak/>
        <w:t>Reflection</w:t>
      </w:r>
    </w:p>
    <w:p w14:paraId="289962BE" w14:textId="77777777" w:rsidR="007229CC" w:rsidRDefault="007229CC" w:rsidP="007229CC">
      <w:r>
        <w:t>What was the most impactful thing you learned this week? (What is the most important thing you learned, or what stuck with you the most?)</w:t>
      </w:r>
    </w:p>
    <w:p w14:paraId="1F6DDE41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4F4252D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54306B7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7656C60" w14:textId="76B8C1E6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C9B5251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DB1E90F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4D46B33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C5581B2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8FB8D2C" w14:textId="77777777" w:rsidR="007229CC" w:rsidRDefault="007229CC" w:rsidP="007229CC">
      <w:pPr>
        <w:rPr>
          <w:sz w:val="32"/>
          <w:szCs w:val="32"/>
        </w:rPr>
      </w:pPr>
    </w:p>
    <w:p w14:paraId="256392D9" w14:textId="77777777" w:rsidR="007229CC" w:rsidRDefault="007229CC" w:rsidP="007229CC">
      <w:r>
        <w:t>What did you do this week that you could do better in the future, and how?</w:t>
      </w:r>
    </w:p>
    <w:p w14:paraId="78055BB5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09C1689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7F1928E8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34353C2" w14:textId="36E8EC80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A4B2F18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15A6364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3A3CB99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DC65F0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0C5C95D" w14:textId="77777777" w:rsidR="004C5EB9" w:rsidRDefault="004C5EB9" w:rsidP="007229CC">
      <w:pPr>
        <w:rPr>
          <w:sz w:val="32"/>
          <w:szCs w:val="32"/>
        </w:rPr>
      </w:pPr>
    </w:p>
    <w:p w14:paraId="5C0FF1B6" w14:textId="77777777" w:rsidR="007229CC" w:rsidRDefault="007229CC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0E977FC9" w14:textId="48F0E1B6" w:rsidR="00F81EE2" w:rsidRPr="00F81EE2" w:rsidRDefault="00A85ABB" w:rsidP="004C3071">
      <w:pPr>
        <w:pStyle w:val="Heading1"/>
      </w:pPr>
      <w:r>
        <w:lastRenderedPageBreak/>
        <w:t>Documentation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499"/>
        <w:gridCol w:w="796"/>
      </w:tblGrid>
      <w:tr w:rsidR="007343E3" w14:paraId="2A60DC51" w14:textId="77777777" w:rsidTr="00216BAB">
        <w:tc>
          <w:tcPr>
            <w:tcW w:w="8554" w:type="dxa"/>
            <w:gridSpan w:val="2"/>
            <w:shd w:val="clear" w:color="auto" w:fill="BFBFBF" w:themeFill="background1" w:themeFillShade="BF"/>
          </w:tcPr>
          <w:p w14:paraId="324EB11E" w14:textId="42573C3E" w:rsidR="007343E3" w:rsidRPr="00CF038D" w:rsidRDefault="009355B0" w:rsidP="00216BAB">
            <w:pPr>
              <w:tabs>
                <w:tab w:val="left" w:pos="1480"/>
              </w:tabs>
              <w:rPr>
                <w:b/>
                <w:bCs/>
              </w:rPr>
            </w:pPr>
            <w:r w:rsidRPr="00CF038D">
              <w:rPr>
                <w:b/>
                <w:bCs/>
              </w:rPr>
              <w:t>Variables</w:t>
            </w:r>
            <w:r w:rsidR="00216BAB">
              <w:rPr>
                <w:b/>
                <w:bCs/>
              </w:rPr>
              <w:tab/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FEDA1B2" w14:textId="6F56469E" w:rsidR="007343E3" w:rsidRDefault="007343E3" w:rsidP="00216BAB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7343E3" w14:paraId="7FF91407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60F0E12C" w14:textId="1A9210B7" w:rsidR="007343E3" w:rsidRDefault="007343E3" w:rsidP="008F7610">
            <w:r>
              <w:t>Knowledge</w:t>
            </w:r>
          </w:p>
        </w:tc>
        <w:tc>
          <w:tcPr>
            <w:tcW w:w="5499" w:type="dxa"/>
          </w:tcPr>
          <w:p w14:paraId="13FB3558" w14:textId="61DC1BF0" w:rsidR="007343E3" w:rsidRDefault="000926E8" w:rsidP="00FE7D29">
            <w:r>
              <w:t xml:space="preserve">Present in </w:t>
            </w:r>
            <w:r w:rsidR="005077BB">
              <w:t>Packet</w:t>
            </w:r>
          </w:p>
        </w:tc>
        <w:tc>
          <w:tcPr>
            <w:tcW w:w="796" w:type="dxa"/>
          </w:tcPr>
          <w:p w14:paraId="273A3B13" w14:textId="381A986C" w:rsidR="007343E3" w:rsidRDefault="007343E3" w:rsidP="008F7610"/>
        </w:tc>
      </w:tr>
      <w:tr w:rsidR="007343E3" w14:paraId="57A56FFC" w14:textId="77777777" w:rsidTr="00216BAB">
        <w:trPr>
          <w:trHeight w:val="90"/>
        </w:trPr>
        <w:tc>
          <w:tcPr>
            <w:tcW w:w="3055" w:type="dxa"/>
            <w:vMerge/>
            <w:shd w:val="clear" w:color="auto" w:fill="D9D9D9" w:themeFill="background1" w:themeFillShade="D9"/>
          </w:tcPr>
          <w:p w14:paraId="57A6DF5E" w14:textId="073F00F2" w:rsidR="007343E3" w:rsidRDefault="007343E3" w:rsidP="008F7610"/>
        </w:tc>
        <w:tc>
          <w:tcPr>
            <w:tcW w:w="5499" w:type="dxa"/>
          </w:tcPr>
          <w:p w14:paraId="37D3EF3E" w14:textId="7EB9C034" w:rsidR="005077BB" w:rsidRDefault="005077BB" w:rsidP="008F7610">
            <w:r>
              <w:t>Completed</w:t>
            </w:r>
            <w:r w:rsidR="008577EE">
              <w:t xml:space="preserve"> and checked</w:t>
            </w:r>
          </w:p>
        </w:tc>
        <w:tc>
          <w:tcPr>
            <w:tcW w:w="796" w:type="dxa"/>
          </w:tcPr>
          <w:p w14:paraId="588DEC0C" w14:textId="77777777" w:rsidR="007343E3" w:rsidRDefault="007343E3" w:rsidP="008F7610"/>
        </w:tc>
      </w:tr>
      <w:tr w:rsidR="007343E3" w14:paraId="7AE138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6462CC0" w14:textId="1714057B" w:rsidR="007343E3" w:rsidRDefault="007343E3" w:rsidP="008F7610"/>
        </w:tc>
        <w:tc>
          <w:tcPr>
            <w:tcW w:w="5499" w:type="dxa"/>
          </w:tcPr>
          <w:p w14:paraId="1D2F8E8E" w14:textId="12074BD9" w:rsidR="007343E3" w:rsidRPr="00900B50" w:rsidRDefault="00900B50" w:rsidP="008F7610">
            <w:pPr>
              <w:rPr>
                <w:strike/>
              </w:rPr>
            </w:pPr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447C9808" w14:textId="77777777" w:rsidR="007343E3" w:rsidRDefault="007343E3" w:rsidP="008F7610"/>
        </w:tc>
      </w:tr>
      <w:tr w:rsidR="00426BE8" w14:paraId="440F298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CCB8C94" w14:textId="161FD280" w:rsidR="00426BE8" w:rsidRDefault="00426BE8" w:rsidP="00426BE8">
            <w:r>
              <w:t>Comprehension</w:t>
            </w:r>
          </w:p>
        </w:tc>
        <w:tc>
          <w:tcPr>
            <w:tcW w:w="5499" w:type="dxa"/>
          </w:tcPr>
          <w:p w14:paraId="07DCF8E3" w14:textId="4F157633" w:rsidR="00426BE8" w:rsidRDefault="00426BE8" w:rsidP="00426BE8">
            <w:r>
              <w:t>Present in Packet</w:t>
            </w:r>
          </w:p>
        </w:tc>
        <w:tc>
          <w:tcPr>
            <w:tcW w:w="796" w:type="dxa"/>
          </w:tcPr>
          <w:p w14:paraId="4344DE41" w14:textId="77777777" w:rsidR="00426BE8" w:rsidRDefault="00426BE8" w:rsidP="00426BE8"/>
        </w:tc>
      </w:tr>
      <w:tr w:rsidR="00426BE8" w14:paraId="731AD38B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5CCE1116" w14:textId="77777777" w:rsidR="00426BE8" w:rsidRDefault="00426BE8" w:rsidP="00426BE8"/>
        </w:tc>
        <w:tc>
          <w:tcPr>
            <w:tcW w:w="5499" w:type="dxa"/>
          </w:tcPr>
          <w:p w14:paraId="687269D5" w14:textId="67327002" w:rsidR="00426BE8" w:rsidRDefault="00426BE8" w:rsidP="00426BE8">
            <w:r>
              <w:t>Completed and checked</w:t>
            </w:r>
          </w:p>
        </w:tc>
        <w:tc>
          <w:tcPr>
            <w:tcW w:w="796" w:type="dxa"/>
          </w:tcPr>
          <w:p w14:paraId="0852FF5A" w14:textId="77777777" w:rsidR="00426BE8" w:rsidRDefault="00426BE8" w:rsidP="00426BE8"/>
        </w:tc>
      </w:tr>
      <w:tr w:rsidR="00426BE8" w14:paraId="2747F03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1796379" w14:textId="77777777" w:rsidR="00426BE8" w:rsidRDefault="00426BE8" w:rsidP="00426BE8"/>
        </w:tc>
        <w:tc>
          <w:tcPr>
            <w:tcW w:w="5499" w:type="dxa"/>
          </w:tcPr>
          <w:p w14:paraId="68E9FFAE" w14:textId="0DD83C8A" w:rsidR="00426BE8" w:rsidRDefault="00426BE8" w:rsidP="00426BE8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7402B789" w14:textId="77777777" w:rsidR="00426BE8" w:rsidRDefault="00426BE8" w:rsidP="00426BE8"/>
        </w:tc>
      </w:tr>
      <w:tr w:rsidR="00543DB1" w14:paraId="39BF633C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528FB3B" w14:textId="509EBE6B" w:rsidR="00543DB1" w:rsidRDefault="00543DB1" w:rsidP="00426BE8">
            <w:r>
              <w:t>Application</w:t>
            </w:r>
          </w:p>
        </w:tc>
        <w:tc>
          <w:tcPr>
            <w:tcW w:w="5499" w:type="dxa"/>
          </w:tcPr>
          <w:p w14:paraId="203AF122" w14:textId="7BC128D8" w:rsidR="00543DB1" w:rsidRPr="00900B50" w:rsidRDefault="00543DB1" w:rsidP="00426BE8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10417202" w14:textId="77777777" w:rsidR="00543DB1" w:rsidRDefault="00543DB1" w:rsidP="00426BE8"/>
        </w:tc>
      </w:tr>
      <w:tr w:rsidR="00543DB1" w14:paraId="35E3F2C7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C06C7DA" w14:textId="77777777" w:rsidR="00543DB1" w:rsidRDefault="00543DB1" w:rsidP="00426BE8"/>
        </w:tc>
        <w:tc>
          <w:tcPr>
            <w:tcW w:w="5499" w:type="dxa"/>
          </w:tcPr>
          <w:p w14:paraId="3B2DE098" w14:textId="04E59097" w:rsidR="00543DB1" w:rsidRDefault="00543DB1" w:rsidP="00426BE8">
            <w:r>
              <w:t>Completed and checked</w:t>
            </w:r>
          </w:p>
        </w:tc>
        <w:tc>
          <w:tcPr>
            <w:tcW w:w="796" w:type="dxa"/>
          </w:tcPr>
          <w:p w14:paraId="6A0DFE5C" w14:textId="77777777" w:rsidR="00543DB1" w:rsidRDefault="00543DB1" w:rsidP="00426BE8"/>
        </w:tc>
      </w:tr>
      <w:tr w:rsidR="00543DB1" w14:paraId="747F27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9F02D19" w14:textId="77777777" w:rsidR="00543DB1" w:rsidRDefault="00543DB1" w:rsidP="00426BE8"/>
        </w:tc>
        <w:tc>
          <w:tcPr>
            <w:tcW w:w="5499" w:type="dxa"/>
          </w:tcPr>
          <w:p w14:paraId="2DFEDD2B" w14:textId="4D198D0B" w:rsidR="00543DB1" w:rsidRDefault="00543DB1" w:rsidP="00426BE8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2577803B" w14:textId="77777777" w:rsidR="00543DB1" w:rsidRDefault="00543DB1" w:rsidP="00426BE8"/>
        </w:tc>
      </w:tr>
      <w:tr w:rsidR="00543DB1" w14:paraId="3A80F7DC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4B365166" w14:textId="3CB62B6B" w:rsidR="00543DB1" w:rsidRPr="00216BAB" w:rsidRDefault="002D2557" w:rsidP="002D2557">
            <w:pPr>
              <w:rPr>
                <w:b/>
                <w:bCs/>
              </w:rPr>
            </w:pPr>
            <w:r w:rsidRPr="00216BAB">
              <w:rPr>
                <w:b/>
                <w:bCs/>
              </w:rPr>
              <w:t>Data Types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7DDDA146" w14:textId="00378D68" w:rsidR="00543DB1" w:rsidRDefault="004C3071" w:rsidP="00426BE8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543DB1" w14:paraId="177511EA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B344E78" w14:textId="7A3FCC80" w:rsidR="00543DB1" w:rsidRDefault="00543DB1" w:rsidP="00543DB1">
            <w:r>
              <w:t>Knowledge</w:t>
            </w:r>
          </w:p>
        </w:tc>
        <w:tc>
          <w:tcPr>
            <w:tcW w:w="5499" w:type="dxa"/>
          </w:tcPr>
          <w:p w14:paraId="10B321EC" w14:textId="467C716D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4329036C" w14:textId="77777777" w:rsidR="00543DB1" w:rsidRDefault="00543DB1" w:rsidP="00543DB1"/>
        </w:tc>
      </w:tr>
      <w:tr w:rsidR="00543DB1" w14:paraId="701B2C8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091C9658" w14:textId="77777777" w:rsidR="00543DB1" w:rsidRDefault="00543DB1" w:rsidP="00543DB1"/>
        </w:tc>
        <w:tc>
          <w:tcPr>
            <w:tcW w:w="5499" w:type="dxa"/>
          </w:tcPr>
          <w:p w14:paraId="28C068DD" w14:textId="5D8936E6" w:rsidR="00543DB1" w:rsidRDefault="00543DB1" w:rsidP="00543DB1">
            <w:r>
              <w:t>Completed and checked</w:t>
            </w:r>
          </w:p>
        </w:tc>
        <w:tc>
          <w:tcPr>
            <w:tcW w:w="796" w:type="dxa"/>
          </w:tcPr>
          <w:p w14:paraId="7883B748" w14:textId="77777777" w:rsidR="00543DB1" w:rsidRDefault="00543DB1" w:rsidP="00543DB1"/>
        </w:tc>
      </w:tr>
      <w:tr w:rsidR="00543DB1" w14:paraId="177926E1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52C4917" w14:textId="77777777" w:rsidR="00543DB1" w:rsidRDefault="00543DB1" w:rsidP="00543DB1"/>
        </w:tc>
        <w:tc>
          <w:tcPr>
            <w:tcW w:w="5499" w:type="dxa"/>
          </w:tcPr>
          <w:p w14:paraId="5EFCC667" w14:textId="1DD54461" w:rsidR="00543DB1" w:rsidRDefault="00543DB1" w:rsidP="00543DB1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22544F76" w14:textId="77777777" w:rsidR="00543DB1" w:rsidRDefault="00543DB1" w:rsidP="00543DB1"/>
        </w:tc>
      </w:tr>
      <w:tr w:rsidR="00543DB1" w14:paraId="09B75F5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EE54121" w14:textId="7C9531F9" w:rsidR="00543DB1" w:rsidRDefault="00543DB1" w:rsidP="00543DB1">
            <w:r>
              <w:t>Comprehension</w:t>
            </w:r>
          </w:p>
        </w:tc>
        <w:tc>
          <w:tcPr>
            <w:tcW w:w="5499" w:type="dxa"/>
          </w:tcPr>
          <w:p w14:paraId="2C0068D4" w14:textId="745232DE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26C25EB0" w14:textId="77777777" w:rsidR="00543DB1" w:rsidRDefault="00543DB1" w:rsidP="00543DB1"/>
        </w:tc>
      </w:tr>
      <w:tr w:rsidR="00543DB1" w14:paraId="1AB6C141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3ECD4D5C" w14:textId="77777777" w:rsidR="00543DB1" w:rsidRDefault="00543DB1" w:rsidP="00543DB1"/>
        </w:tc>
        <w:tc>
          <w:tcPr>
            <w:tcW w:w="5499" w:type="dxa"/>
          </w:tcPr>
          <w:p w14:paraId="651DA553" w14:textId="70208971" w:rsidR="00543DB1" w:rsidRDefault="00543DB1" w:rsidP="00543DB1">
            <w:r>
              <w:t>Completed and checked</w:t>
            </w:r>
          </w:p>
        </w:tc>
        <w:tc>
          <w:tcPr>
            <w:tcW w:w="796" w:type="dxa"/>
          </w:tcPr>
          <w:p w14:paraId="3D5C585D" w14:textId="77777777" w:rsidR="00543DB1" w:rsidRDefault="00543DB1" w:rsidP="00543DB1"/>
        </w:tc>
      </w:tr>
      <w:tr w:rsidR="00543DB1" w14:paraId="25290D23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F7F679A" w14:textId="77777777" w:rsidR="00543DB1" w:rsidRDefault="00543DB1" w:rsidP="00543DB1"/>
        </w:tc>
        <w:tc>
          <w:tcPr>
            <w:tcW w:w="5499" w:type="dxa"/>
          </w:tcPr>
          <w:p w14:paraId="75B63018" w14:textId="32E9C14C" w:rsidR="00543DB1" w:rsidRDefault="00543DB1" w:rsidP="00543DB1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69600EEA" w14:textId="77777777" w:rsidR="00543DB1" w:rsidRDefault="00543DB1" w:rsidP="00543DB1"/>
        </w:tc>
      </w:tr>
      <w:tr w:rsidR="00543DB1" w14:paraId="25BD2E62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725E36F7" w14:textId="02AB17D2" w:rsidR="00543DB1" w:rsidRDefault="00543DB1" w:rsidP="00543DB1">
            <w:r>
              <w:t>Application</w:t>
            </w:r>
          </w:p>
        </w:tc>
        <w:tc>
          <w:tcPr>
            <w:tcW w:w="5499" w:type="dxa"/>
          </w:tcPr>
          <w:p w14:paraId="236F852A" w14:textId="572294B1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0854513C" w14:textId="77777777" w:rsidR="00543DB1" w:rsidRDefault="00543DB1" w:rsidP="00543DB1"/>
        </w:tc>
      </w:tr>
      <w:tr w:rsidR="00543DB1" w14:paraId="1048C5AC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A8A6712" w14:textId="77777777" w:rsidR="00543DB1" w:rsidRDefault="00543DB1" w:rsidP="00543DB1"/>
        </w:tc>
        <w:tc>
          <w:tcPr>
            <w:tcW w:w="5499" w:type="dxa"/>
          </w:tcPr>
          <w:p w14:paraId="4AA0E7DE" w14:textId="52D3FE85" w:rsidR="00543DB1" w:rsidRDefault="00543DB1" w:rsidP="00543DB1">
            <w:r>
              <w:t>Completed and checked</w:t>
            </w:r>
          </w:p>
        </w:tc>
        <w:tc>
          <w:tcPr>
            <w:tcW w:w="796" w:type="dxa"/>
          </w:tcPr>
          <w:p w14:paraId="19EC10AF" w14:textId="77777777" w:rsidR="00543DB1" w:rsidRDefault="00543DB1" w:rsidP="00543DB1"/>
        </w:tc>
      </w:tr>
      <w:tr w:rsidR="00543DB1" w14:paraId="498CDC5A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2D4E9448" w14:textId="77777777" w:rsidR="00543DB1" w:rsidRDefault="00543DB1" w:rsidP="00543DB1"/>
        </w:tc>
        <w:tc>
          <w:tcPr>
            <w:tcW w:w="5499" w:type="dxa"/>
          </w:tcPr>
          <w:p w14:paraId="3A9B6047" w14:textId="3BEE36D9" w:rsidR="00543DB1" w:rsidRDefault="00543DB1" w:rsidP="00543DB1">
            <w:r w:rsidRPr="00900B50">
              <w:rPr>
                <w:strike/>
              </w:rPr>
              <w:t>Corrected</w:t>
            </w:r>
          </w:p>
        </w:tc>
        <w:tc>
          <w:tcPr>
            <w:tcW w:w="796" w:type="dxa"/>
          </w:tcPr>
          <w:p w14:paraId="75C960A0" w14:textId="77777777" w:rsidR="00543DB1" w:rsidRDefault="00543DB1" w:rsidP="00543DB1"/>
        </w:tc>
      </w:tr>
      <w:tr w:rsidR="00CF038D" w14:paraId="738B7A23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5FD1CEBF" w14:textId="3E337CBD" w:rsidR="00CF038D" w:rsidRPr="00900B50" w:rsidRDefault="00CF038D" w:rsidP="00543DB1">
            <w:pPr>
              <w:rPr>
                <w:strike/>
              </w:rPr>
            </w:pPr>
            <w:r w:rsidRPr="00CF038D">
              <w:rPr>
                <w:b/>
                <w:bCs/>
              </w:rPr>
              <w:t>REST APIs (pt1)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EF54CAE" w14:textId="6E386CAD" w:rsidR="00CF038D" w:rsidRDefault="004C3071" w:rsidP="00543DB1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335931" w14:paraId="6B74A08E" w14:textId="77777777" w:rsidTr="00216BAB">
        <w:tc>
          <w:tcPr>
            <w:tcW w:w="3055" w:type="dxa"/>
            <w:shd w:val="clear" w:color="auto" w:fill="D9D9D9" w:themeFill="background1" w:themeFillShade="D9"/>
          </w:tcPr>
          <w:p w14:paraId="523336E0" w14:textId="3ADF6326" w:rsidR="00335931" w:rsidRDefault="00914F6B" w:rsidP="00543DB1">
            <w:r>
              <w:t>C</w:t>
            </w:r>
            <w:r w:rsidR="007572D3">
              <w:t>o</w:t>
            </w:r>
            <w:r w:rsidR="005473E4">
              <w:t>ncept &amp; A</w:t>
            </w:r>
            <w:r w:rsidR="00FA2320">
              <w:t>nticipation</w:t>
            </w:r>
          </w:p>
        </w:tc>
        <w:tc>
          <w:tcPr>
            <w:tcW w:w="5499" w:type="dxa"/>
          </w:tcPr>
          <w:p w14:paraId="11CD0B9D" w14:textId="44345779" w:rsidR="00335931" w:rsidRPr="00FA2320" w:rsidRDefault="00FA2320" w:rsidP="00543DB1">
            <w:r>
              <w:t xml:space="preserve">Present </w:t>
            </w:r>
            <w:r w:rsidR="000F7CE7">
              <w:t>and completed</w:t>
            </w:r>
          </w:p>
        </w:tc>
        <w:tc>
          <w:tcPr>
            <w:tcW w:w="796" w:type="dxa"/>
          </w:tcPr>
          <w:p w14:paraId="02435085" w14:textId="77777777" w:rsidR="00335931" w:rsidRDefault="00335931" w:rsidP="00543DB1"/>
        </w:tc>
      </w:tr>
      <w:tr w:rsidR="00DC0BE2" w14:paraId="75438171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55915F90" w14:textId="4B60B685" w:rsidR="00DC0BE2" w:rsidRDefault="00DC0BE2" w:rsidP="00543DB1">
            <w:r w:rsidRPr="00DC0BE2">
              <w:rPr>
                <w:b/>
                <w:bCs/>
              </w:rPr>
              <w:t>Packet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450BEB02" w14:textId="05AE14E6" w:rsidR="00DC0BE2" w:rsidRDefault="004C3071" w:rsidP="00543DB1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DC0BE2" w14:paraId="0DF1BFB8" w14:textId="77777777" w:rsidTr="00216BAB">
        <w:tc>
          <w:tcPr>
            <w:tcW w:w="3055" w:type="dxa"/>
            <w:shd w:val="clear" w:color="auto" w:fill="D9D9D9" w:themeFill="background1" w:themeFillShade="D9"/>
          </w:tcPr>
          <w:p w14:paraId="6D3F46E3" w14:textId="5D83BE33" w:rsidR="00DC0BE2" w:rsidRPr="00655B3C" w:rsidRDefault="00655B3C" w:rsidP="00543DB1">
            <w:r w:rsidRPr="00655B3C">
              <w:t>Reflection</w:t>
            </w:r>
          </w:p>
        </w:tc>
        <w:tc>
          <w:tcPr>
            <w:tcW w:w="5499" w:type="dxa"/>
          </w:tcPr>
          <w:p w14:paraId="2F8F5CF0" w14:textId="3F8791BA" w:rsidR="00DC0BE2" w:rsidRDefault="00A12107" w:rsidP="00543DB1">
            <w:r>
              <w:t>Completed (Do your best!</w:t>
            </w:r>
            <w:r w:rsidR="006C39BC">
              <w:t xml:space="preserve"> Fortune favors the bold!</w:t>
            </w:r>
            <w:r>
              <w:t>)</w:t>
            </w:r>
          </w:p>
        </w:tc>
        <w:tc>
          <w:tcPr>
            <w:tcW w:w="796" w:type="dxa"/>
          </w:tcPr>
          <w:p w14:paraId="29ED4160" w14:textId="77777777" w:rsidR="00DC0BE2" w:rsidRDefault="00DC0BE2" w:rsidP="00543DB1"/>
        </w:tc>
      </w:tr>
      <w:tr w:rsidR="00466C8C" w14:paraId="64F96C44" w14:textId="77777777" w:rsidTr="00216BAB">
        <w:tc>
          <w:tcPr>
            <w:tcW w:w="3055" w:type="dxa"/>
            <w:shd w:val="clear" w:color="auto" w:fill="D9D9D9" w:themeFill="background1" w:themeFillShade="D9"/>
          </w:tcPr>
          <w:p w14:paraId="5D66FC40" w14:textId="241A82B0" w:rsidR="00466C8C" w:rsidRPr="00655B3C" w:rsidRDefault="008E0CCB" w:rsidP="00543DB1">
            <w:r>
              <w:t>Learning Objectives</w:t>
            </w:r>
          </w:p>
        </w:tc>
        <w:tc>
          <w:tcPr>
            <w:tcW w:w="5499" w:type="dxa"/>
          </w:tcPr>
          <w:p w14:paraId="52E80B40" w14:textId="51DCF015" w:rsidR="00466C8C" w:rsidRDefault="008E0CCB" w:rsidP="00543DB1">
            <w:r>
              <w:t>Completed</w:t>
            </w:r>
          </w:p>
        </w:tc>
        <w:tc>
          <w:tcPr>
            <w:tcW w:w="796" w:type="dxa"/>
          </w:tcPr>
          <w:p w14:paraId="2B047496" w14:textId="77777777" w:rsidR="00466C8C" w:rsidRDefault="00466C8C" w:rsidP="00543DB1"/>
        </w:tc>
      </w:tr>
    </w:tbl>
    <w:p w14:paraId="5932C0E8" w14:textId="77777777" w:rsidR="004C3071" w:rsidRDefault="004C3071" w:rsidP="004C3071"/>
    <w:p w14:paraId="484CACF6" w14:textId="2F65386F" w:rsidR="00F81EE2" w:rsidRPr="00F81EE2" w:rsidRDefault="00A85ABB" w:rsidP="004C3071">
      <w:pPr>
        <w:pStyle w:val="Heading1"/>
      </w:pPr>
      <w:r>
        <w:t>Github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940"/>
        <w:gridCol w:w="805"/>
      </w:tblGrid>
      <w:tr w:rsidR="004C3071" w14:paraId="4AF1EE7F" w14:textId="77777777" w:rsidTr="00E63460">
        <w:tc>
          <w:tcPr>
            <w:tcW w:w="8545" w:type="dxa"/>
            <w:gridSpan w:val="2"/>
            <w:shd w:val="clear" w:color="auto" w:fill="BFBFBF" w:themeFill="background1" w:themeFillShade="BF"/>
          </w:tcPr>
          <w:p w14:paraId="2E97B47D" w14:textId="77777777" w:rsidR="004C3071" w:rsidRDefault="004C3071" w:rsidP="006C53BE"/>
        </w:tc>
        <w:tc>
          <w:tcPr>
            <w:tcW w:w="805" w:type="dxa"/>
            <w:shd w:val="clear" w:color="auto" w:fill="BFBFBF" w:themeFill="background1" w:themeFillShade="BF"/>
          </w:tcPr>
          <w:p w14:paraId="1549CAB3" w14:textId="49D743AD" w:rsidR="004C3071" w:rsidRDefault="004C3071" w:rsidP="006C53BE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6C53BE" w14:paraId="24AA9356" w14:textId="77777777" w:rsidTr="00F81EE2">
        <w:tc>
          <w:tcPr>
            <w:tcW w:w="2605" w:type="dxa"/>
            <w:shd w:val="clear" w:color="auto" w:fill="D9D9D9" w:themeFill="background1" w:themeFillShade="D9"/>
          </w:tcPr>
          <w:p w14:paraId="2053BE41" w14:textId="216EBECE" w:rsidR="006C53BE" w:rsidRDefault="00834D5E" w:rsidP="006C53BE">
            <w:r>
              <w:t>Group Assignment</w:t>
            </w:r>
          </w:p>
        </w:tc>
        <w:tc>
          <w:tcPr>
            <w:tcW w:w="5940" w:type="dxa"/>
          </w:tcPr>
          <w:p w14:paraId="47B68CBE" w14:textId="71880D74" w:rsidR="006C53BE" w:rsidRDefault="00834D5E" w:rsidP="006C53BE">
            <w:r>
              <w:t xml:space="preserve">Did your group complete </w:t>
            </w:r>
            <w:r w:rsidR="00204ACB">
              <w:t>the teacher assignment this week and have it approved by the teacher?</w:t>
            </w:r>
          </w:p>
        </w:tc>
        <w:tc>
          <w:tcPr>
            <w:tcW w:w="805" w:type="dxa"/>
          </w:tcPr>
          <w:p w14:paraId="414239A7" w14:textId="77777777" w:rsidR="006C53BE" w:rsidRDefault="006C53BE" w:rsidP="006C53BE"/>
        </w:tc>
      </w:tr>
      <w:tr w:rsidR="00E23713" w14:paraId="12C74622" w14:textId="77777777" w:rsidTr="00F81EE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3EE311A6" w14:textId="1C17121D" w:rsidR="00E23713" w:rsidRDefault="00E23713" w:rsidP="006C53BE">
            <w:r>
              <w:t>Pull request</w:t>
            </w:r>
          </w:p>
        </w:tc>
        <w:tc>
          <w:tcPr>
            <w:tcW w:w="5940" w:type="dxa"/>
          </w:tcPr>
          <w:p w14:paraId="2828EB1E" w14:textId="3616B158" w:rsidR="00E23713" w:rsidRDefault="00E23713" w:rsidP="006C53BE">
            <w:r>
              <w:t>Did you add a feature or solve an issue?</w:t>
            </w:r>
          </w:p>
        </w:tc>
        <w:tc>
          <w:tcPr>
            <w:tcW w:w="805" w:type="dxa"/>
          </w:tcPr>
          <w:p w14:paraId="44D0A142" w14:textId="77777777" w:rsidR="00E23713" w:rsidRDefault="00E23713" w:rsidP="006C53BE"/>
        </w:tc>
      </w:tr>
      <w:tr w:rsidR="00E23713" w14:paraId="61248A0C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01DA4213" w14:textId="77777777" w:rsidR="00E23713" w:rsidRDefault="00E23713" w:rsidP="006C53BE"/>
        </w:tc>
        <w:tc>
          <w:tcPr>
            <w:tcW w:w="5940" w:type="dxa"/>
          </w:tcPr>
          <w:p w14:paraId="2D257D77" w14:textId="5C377B7C" w:rsidR="00E23713" w:rsidRDefault="00E23713" w:rsidP="006C53BE">
            <w:r>
              <w:t>Does the PR have a good title?</w:t>
            </w:r>
          </w:p>
        </w:tc>
        <w:tc>
          <w:tcPr>
            <w:tcW w:w="805" w:type="dxa"/>
          </w:tcPr>
          <w:p w14:paraId="124AF84E" w14:textId="77777777" w:rsidR="00E23713" w:rsidRDefault="00E23713" w:rsidP="006C53BE"/>
        </w:tc>
      </w:tr>
      <w:tr w:rsidR="00E23713" w14:paraId="0B71434A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714D2908" w14:textId="77777777" w:rsidR="00E23713" w:rsidRDefault="00E23713" w:rsidP="006C53BE"/>
        </w:tc>
        <w:tc>
          <w:tcPr>
            <w:tcW w:w="5940" w:type="dxa"/>
          </w:tcPr>
          <w:p w14:paraId="382C0A06" w14:textId="1C20C188" w:rsidR="00E23713" w:rsidRDefault="00E23713" w:rsidP="006C53BE">
            <w:r>
              <w:t>Does the PR have a good description?</w:t>
            </w:r>
          </w:p>
        </w:tc>
        <w:tc>
          <w:tcPr>
            <w:tcW w:w="805" w:type="dxa"/>
          </w:tcPr>
          <w:p w14:paraId="0C89543C" w14:textId="77777777" w:rsidR="00E23713" w:rsidRDefault="00E23713" w:rsidP="006C53BE"/>
        </w:tc>
      </w:tr>
      <w:tr w:rsidR="00E23713" w14:paraId="0091DFE1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55339541" w14:textId="77777777" w:rsidR="00E23713" w:rsidRDefault="00E23713" w:rsidP="006C53BE"/>
        </w:tc>
        <w:tc>
          <w:tcPr>
            <w:tcW w:w="5940" w:type="dxa"/>
          </w:tcPr>
          <w:p w14:paraId="02E1F9A1" w14:textId="77777777" w:rsidR="00E23713" w:rsidRDefault="00E23713" w:rsidP="006C53BE">
            <w:r>
              <w:t>Is the PR focused?</w:t>
            </w:r>
          </w:p>
          <w:p w14:paraId="36F1B9E0" w14:textId="30F3615B" w:rsidR="00E23713" w:rsidRDefault="00E23713" w:rsidP="006C53BE">
            <w:r>
              <w:t>Does it include unnecessary file changes?</w:t>
            </w:r>
            <w:r>
              <w:br/>
              <w:t>Does it only add what is in the description?</w:t>
            </w:r>
            <w:r>
              <w:br/>
              <w:t>Does it solve a specific problem and nothing more?</w:t>
            </w:r>
          </w:p>
        </w:tc>
        <w:tc>
          <w:tcPr>
            <w:tcW w:w="805" w:type="dxa"/>
          </w:tcPr>
          <w:p w14:paraId="7274A95A" w14:textId="77777777" w:rsidR="00E23713" w:rsidRDefault="00E23713" w:rsidP="006C53BE"/>
        </w:tc>
      </w:tr>
      <w:tr w:rsidR="00E23713" w14:paraId="4B9F6B0B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0A1C9C7E" w14:textId="77777777" w:rsidR="00E23713" w:rsidRDefault="00E23713" w:rsidP="006C53BE"/>
        </w:tc>
        <w:tc>
          <w:tcPr>
            <w:tcW w:w="5940" w:type="dxa"/>
          </w:tcPr>
          <w:p w14:paraId="06AC3DE2" w14:textId="6B152B4A" w:rsidR="00E23713" w:rsidRDefault="00E23713" w:rsidP="006C53BE">
            <w:r>
              <w:t>Were issues, commits, and other PRs properly referenced and linked?</w:t>
            </w:r>
          </w:p>
        </w:tc>
        <w:tc>
          <w:tcPr>
            <w:tcW w:w="805" w:type="dxa"/>
          </w:tcPr>
          <w:p w14:paraId="18CEABBF" w14:textId="77777777" w:rsidR="00E23713" w:rsidRDefault="00E23713" w:rsidP="006C53BE"/>
        </w:tc>
      </w:tr>
      <w:tr w:rsidR="00AE3E31" w14:paraId="4B204C78" w14:textId="77777777" w:rsidTr="00F81EE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6CB22C5B" w14:textId="3C2A99A6" w:rsidR="00AE3E31" w:rsidRDefault="00AE3E31" w:rsidP="006C53BE">
            <w:r>
              <w:t>Participation</w:t>
            </w:r>
          </w:p>
        </w:tc>
        <w:tc>
          <w:tcPr>
            <w:tcW w:w="5940" w:type="dxa"/>
          </w:tcPr>
          <w:p w14:paraId="0A5C9646" w14:textId="0711A54B" w:rsidR="00AE3E31" w:rsidRDefault="00AE3E31" w:rsidP="006C53BE">
            <w:r>
              <w:t>Did you create an issue or participate in code review?</w:t>
            </w:r>
          </w:p>
        </w:tc>
        <w:tc>
          <w:tcPr>
            <w:tcW w:w="805" w:type="dxa"/>
          </w:tcPr>
          <w:p w14:paraId="1CFDAE9C" w14:textId="77777777" w:rsidR="00AE3E31" w:rsidRDefault="00AE3E31" w:rsidP="006C53BE"/>
        </w:tc>
      </w:tr>
      <w:tr w:rsidR="00AE3E31" w14:paraId="42F43B90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2AC85C0D" w14:textId="77777777" w:rsidR="00AE3E31" w:rsidRDefault="00AE3E31" w:rsidP="006C53BE"/>
        </w:tc>
        <w:tc>
          <w:tcPr>
            <w:tcW w:w="5940" w:type="dxa"/>
          </w:tcPr>
          <w:p w14:paraId="63801AAA" w14:textId="72D028E1" w:rsidR="00AE3E31" w:rsidRDefault="00AE3E31" w:rsidP="006C53BE">
            <w:r>
              <w:t>Was your issue/comment descriptive?</w:t>
            </w:r>
          </w:p>
        </w:tc>
        <w:tc>
          <w:tcPr>
            <w:tcW w:w="805" w:type="dxa"/>
          </w:tcPr>
          <w:p w14:paraId="448BD196" w14:textId="77777777" w:rsidR="00AE3E31" w:rsidRDefault="00AE3E31" w:rsidP="006C53BE"/>
        </w:tc>
      </w:tr>
      <w:tr w:rsidR="00AE3E31" w14:paraId="7C00507E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69DA6108" w14:textId="77777777" w:rsidR="00AE3E31" w:rsidRDefault="00AE3E31" w:rsidP="006C53BE"/>
        </w:tc>
        <w:tc>
          <w:tcPr>
            <w:tcW w:w="5940" w:type="dxa"/>
          </w:tcPr>
          <w:p w14:paraId="79C94F83" w14:textId="4F4665F3" w:rsidR="00AE3E31" w:rsidRDefault="00AE3E31" w:rsidP="006C53BE">
            <w:r>
              <w:t>Were other issues, commits and PRs properly referenced and linked?</w:t>
            </w:r>
          </w:p>
        </w:tc>
        <w:tc>
          <w:tcPr>
            <w:tcW w:w="805" w:type="dxa"/>
          </w:tcPr>
          <w:p w14:paraId="3AFC4C1A" w14:textId="77777777" w:rsidR="00AE3E31" w:rsidRDefault="00AE3E31" w:rsidP="006C53BE"/>
        </w:tc>
      </w:tr>
      <w:tr w:rsidR="00AE3E31" w14:paraId="60F06863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6A310A46" w14:textId="77777777" w:rsidR="00AE3E31" w:rsidRDefault="00AE3E31" w:rsidP="006C53BE"/>
        </w:tc>
        <w:tc>
          <w:tcPr>
            <w:tcW w:w="5940" w:type="dxa"/>
          </w:tcPr>
          <w:p w14:paraId="7663FC90" w14:textId="5CDABBF3" w:rsidR="00AE3E31" w:rsidRDefault="00CB5FD6" w:rsidP="006C53BE">
            <w:r>
              <w:t>Did you properly use tags and labels?</w:t>
            </w:r>
          </w:p>
        </w:tc>
        <w:tc>
          <w:tcPr>
            <w:tcW w:w="805" w:type="dxa"/>
          </w:tcPr>
          <w:p w14:paraId="74DD180C" w14:textId="77777777" w:rsidR="00AE3E31" w:rsidRDefault="00AE3E31" w:rsidP="006C53BE"/>
        </w:tc>
      </w:tr>
    </w:tbl>
    <w:p w14:paraId="00B93393" w14:textId="650DFAF7" w:rsidR="00A85ABB" w:rsidRDefault="00A85ABB" w:rsidP="004C5EB9"/>
    <w:sectPr w:rsidR="00A85ABB" w:rsidSect="00132A0C">
      <w:pgSz w:w="12240" w:h="15840" w:orient="landscape" w:code="262"/>
      <w:pgMar w:top="720" w:right="144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36646" w14:textId="77777777" w:rsidR="00A85ABB" w:rsidRDefault="00A85ABB" w:rsidP="00D52BCD">
      <w:pPr>
        <w:spacing w:after="0" w:line="240" w:lineRule="auto"/>
      </w:pPr>
      <w:r>
        <w:separator/>
      </w:r>
    </w:p>
  </w:endnote>
  <w:endnote w:type="continuationSeparator" w:id="0">
    <w:p w14:paraId="4B900E81" w14:textId="77777777" w:rsidR="00A85ABB" w:rsidRDefault="00A85ABB" w:rsidP="00D52BCD">
      <w:pPr>
        <w:spacing w:after="0" w:line="240" w:lineRule="auto"/>
      </w:pPr>
      <w:r>
        <w:continuationSeparator/>
      </w:r>
    </w:p>
  </w:endnote>
  <w:endnote w:type="continuationNotice" w:id="1">
    <w:p w14:paraId="5C0F4B38" w14:textId="77777777" w:rsidR="00A85ABB" w:rsidRDefault="00A85A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C360A" w14:textId="77777777" w:rsidR="00A85ABB" w:rsidRDefault="00A85ABB" w:rsidP="00D52BCD">
      <w:pPr>
        <w:spacing w:after="0" w:line="240" w:lineRule="auto"/>
      </w:pPr>
      <w:r>
        <w:separator/>
      </w:r>
    </w:p>
  </w:footnote>
  <w:footnote w:type="continuationSeparator" w:id="0">
    <w:p w14:paraId="47F11446" w14:textId="77777777" w:rsidR="00A85ABB" w:rsidRDefault="00A85ABB" w:rsidP="00D52BCD">
      <w:pPr>
        <w:spacing w:after="0" w:line="240" w:lineRule="auto"/>
      </w:pPr>
      <w:r>
        <w:continuationSeparator/>
      </w:r>
    </w:p>
  </w:footnote>
  <w:footnote w:type="continuationNotice" w:id="1">
    <w:p w14:paraId="4D37FB5C" w14:textId="77777777" w:rsidR="00A85ABB" w:rsidRDefault="00A85A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bookFoldPrint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7F9"/>
    <w:rsid w:val="00010BFA"/>
    <w:rsid w:val="00013132"/>
    <w:rsid w:val="000131B5"/>
    <w:rsid w:val="00013B0E"/>
    <w:rsid w:val="00014A0F"/>
    <w:rsid w:val="000175C5"/>
    <w:rsid w:val="000230A6"/>
    <w:rsid w:val="000274AA"/>
    <w:rsid w:val="00027567"/>
    <w:rsid w:val="0003171B"/>
    <w:rsid w:val="00031908"/>
    <w:rsid w:val="00037B8F"/>
    <w:rsid w:val="00041A86"/>
    <w:rsid w:val="0004265F"/>
    <w:rsid w:val="00043E2B"/>
    <w:rsid w:val="000453C2"/>
    <w:rsid w:val="00046EA0"/>
    <w:rsid w:val="0005132A"/>
    <w:rsid w:val="00051AFD"/>
    <w:rsid w:val="000613B4"/>
    <w:rsid w:val="00062DFD"/>
    <w:rsid w:val="0006480B"/>
    <w:rsid w:val="00075F30"/>
    <w:rsid w:val="000762A4"/>
    <w:rsid w:val="00077ADB"/>
    <w:rsid w:val="00080077"/>
    <w:rsid w:val="00080D58"/>
    <w:rsid w:val="0008763D"/>
    <w:rsid w:val="00091F00"/>
    <w:rsid w:val="000926E8"/>
    <w:rsid w:val="000953AF"/>
    <w:rsid w:val="00096A27"/>
    <w:rsid w:val="000A15B4"/>
    <w:rsid w:val="000A1FEA"/>
    <w:rsid w:val="000A34D8"/>
    <w:rsid w:val="000A63CF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0644"/>
    <w:rsid w:val="000E1B33"/>
    <w:rsid w:val="000E2CBB"/>
    <w:rsid w:val="000E5159"/>
    <w:rsid w:val="000E5F4B"/>
    <w:rsid w:val="000E6E0E"/>
    <w:rsid w:val="000E7105"/>
    <w:rsid w:val="000E7A3B"/>
    <w:rsid w:val="000E7E27"/>
    <w:rsid w:val="000F2D04"/>
    <w:rsid w:val="000F4D59"/>
    <w:rsid w:val="000F7CE7"/>
    <w:rsid w:val="00100451"/>
    <w:rsid w:val="00101FA5"/>
    <w:rsid w:val="0010204C"/>
    <w:rsid w:val="00102946"/>
    <w:rsid w:val="0010638A"/>
    <w:rsid w:val="00107186"/>
    <w:rsid w:val="00111CD8"/>
    <w:rsid w:val="00111E0B"/>
    <w:rsid w:val="00115CCE"/>
    <w:rsid w:val="001176F8"/>
    <w:rsid w:val="00117DC2"/>
    <w:rsid w:val="0012047B"/>
    <w:rsid w:val="00120869"/>
    <w:rsid w:val="00120BE4"/>
    <w:rsid w:val="00122D5F"/>
    <w:rsid w:val="0012593E"/>
    <w:rsid w:val="00125D80"/>
    <w:rsid w:val="00125DF8"/>
    <w:rsid w:val="00126839"/>
    <w:rsid w:val="0012772E"/>
    <w:rsid w:val="00127D62"/>
    <w:rsid w:val="001310B4"/>
    <w:rsid w:val="00132A0C"/>
    <w:rsid w:val="001347ED"/>
    <w:rsid w:val="00135F97"/>
    <w:rsid w:val="001457B3"/>
    <w:rsid w:val="0015478D"/>
    <w:rsid w:val="00155AE4"/>
    <w:rsid w:val="001600E1"/>
    <w:rsid w:val="001609CB"/>
    <w:rsid w:val="001654CB"/>
    <w:rsid w:val="0017102C"/>
    <w:rsid w:val="0017271B"/>
    <w:rsid w:val="00175A80"/>
    <w:rsid w:val="001804EB"/>
    <w:rsid w:val="001822A5"/>
    <w:rsid w:val="001903FC"/>
    <w:rsid w:val="00196ABA"/>
    <w:rsid w:val="00196BC9"/>
    <w:rsid w:val="001A0876"/>
    <w:rsid w:val="001A3CED"/>
    <w:rsid w:val="001A62CA"/>
    <w:rsid w:val="001A6B74"/>
    <w:rsid w:val="001B5028"/>
    <w:rsid w:val="001B5436"/>
    <w:rsid w:val="001C3E48"/>
    <w:rsid w:val="001C43A6"/>
    <w:rsid w:val="001C4CFD"/>
    <w:rsid w:val="001C5A79"/>
    <w:rsid w:val="001C71E6"/>
    <w:rsid w:val="001D1F7C"/>
    <w:rsid w:val="001D52FC"/>
    <w:rsid w:val="001D7727"/>
    <w:rsid w:val="001E4EDD"/>
    <w:rsid w:val="001E6547"/>
    <w:rsid w:val="001E73D1"/>
    <w:rsid w:val="001E7CBD"/>
    <w:rsid w:val="001F04D7"/>
    <w:rsid w:val="00202B47"/>
    <w:rsid w:val="00204ACB"/>
    <w:rsid w:val="00204FE5"/>
    <w:rsid w:val="0020531F"/>
    <w:rsid w:val="00206AC8"/>
    <w:rsid w:val="0020789E"/>
    <w:rsid w:val="002114DB"/>
    <w:rsid w:val="00213F0E"/>
    <w:rsid w:val="00214099"/>
    <w:rsid w:val="00214D8A"/>
    <w:rsid w:val="00214E38"/>
    <w:rsid w:val="00215CF5"/>
    <w:rsid w:val="00216BAB"/>
    <w:rsid w:val="00216D9E"/>
    <w:rsid w:val="00217038"/>
    <w:rsid w:val="002226CA"/>
    <w:rsid w:val="00223025"/>
    <w:rsid w:val="002245B4"/>
    <w:rsid w:val="0022528E"/>
    <w:rsid w:val="0022777B"/>
    <w:rsid w:val="00230BFC"/>
    <w:rsid w:val="00233B8F"/>
    <w:rsid w:val="002341D0"/>
    <w:rsid w:val="00234E25"/>
    <w:rsid w:val="00237810"/>
    <w:rsid w:val="00240232"/>
    <w:rsid w:val="002416FD"/>
    <w:rsid w:val="00241929"/>
    <w:rsid w:val="00245DF0"/>
    <w:rsid w:val="00251487"/>
    <w:rsid w:val="00254BA5"/>
    <w:rsid w:val="00255076"/>
    <w:rsid w:val="00255E4B"/>
    <w:rsid w:val="0025651F"/>
    <w:rsid w:val="002573E5"/>
    <w:rsid w:val="002578F6"/>
    <w:rsid w:val="00262F22"/>
    <w:rsid w:val="00263599"/>
    <w:rsid w:val="00267A87"/>
    <w:rsid w:val="002700C7"/>
    <w:rsid w:val="002738CD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41F0"/>
    <w:rsid w:val="002951E3"/>
    <w:rsid w:val="002A2137"/>
    <w:rsid w:val="002A3693"/>
    <w:rsid w:val="002A491A"/>
    <w:rsid w:val="002A55C6"/>
    <w:rsid w:val="002A686E"/>
    <w:rsid w:val="002A6E50"/>
    <w:rsid w:val="002B0C1C"/>
    <w:rsid w:val="002B5005"/>
    <w:rsid w:val="002B593A"/>
    <w:rsid w:val="002B6894"/>
    <w:rsid w:val="002C19CB"/>
    <w:rsid w:val="002C428F"/>
    <w:rsid w:val="002C4391"/>
    <w:rsid w:val="002C4E8C"/>
    <w:rsid w:val="002D014A"/>
    <w:rsid w:val="002D2557"/>
    <w:rsid w:val="002D361D"/>
    <w:rsid w:val="002D4363"/>
    <w:rsid w:val="002D50A2"/>
    <w:rsid w:val="002D6E4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70C4"/>
    <w:rsid w:val="00311DD6"/>
    <w:rsid w:val="00313D93"/>
    <w:rsid w:val="00314436"/>
    <w:rsid w:val="0032228F"/>
    <w:rsid w:val="00323F0A"/>
    <w:rsid w:val="00326DD2"/>
    <w:rsid w:val="00326F1D"/>
    <w:rsid w:val="0032739E"/>
    <w:rsid w:val="00330375"/>
    <w:rsid w:val="00330FC5"/>
    <w:rsid w:val="003356EF"/>
    <w:rsid w:val="00335931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F14"/>
    <w:rsid w:val="0035504C"/>
    <w:rsid w:val="003610F8"/>
    <w:rsid w:val="00361B67"/>
    <w:rsid w:val="00365EA0"/>
    <w:rsid w:val="003678B7"/>
    <w:rsid w:val="00371AE9"/>
    <w:rsid w:val="00371BD9"/>
    <w:rsid w:val="00373283"/>
    <w:rsid w:val="00373BE0"/>
    <w:rsid w:val="0038609F"/>
    <w:rsid w:val="003863C0"/>
    <w:rsid w:val="0038698C"/>
    <w:rsid w:val="00393539"/>
    <w:rsid w:val="003A201F"/>
    <w:rsid w:val="003A3207"/>
    <w:rsid w:val="003B0E71"/>
    <w:rsid w:val="003B1E13"/>
    <w:rsid w:val="003B323F"/>
    <w:rsid w:val="003B37DF"/>
    <w:rsid w:val="003D15E4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5A27"/>
    <w:rsid w:val="003F5ED7"/>
    <w:rsid w:val="003F7608"/>
    <w:rsid w:val="0040313F"/>
    <w:rsid w:val="00405CC9"/>
    <w:rsid w:val="00412605"/>
    <w:rsid w:val="004212BB"/>
    <w:rsid w:val="00421867"/>
    <w:rsid w:val="00422070"/>
    <w:rsid w:val="00422319"/>
    <w:rsid w:val="004228BF"/>
    <w:rsid w:val="004245A4"/>
    <w:rsid w:val="00426BE8"/>
    <w:rsid w:val="004272C4"/>
    <w:rsid w:val="004303F4"/>
    <w:rsid w:val="004312F4"/>
    <w:rsid w:val="004324F3"/>
    <w:rsid w:val="00433265"/>
    <w:rsid w:val="00442CF5"/>
    <w:rsid w:val="00442D1C"/>
    <w:rsid w:val="00445C8C"/>
    <w:rsid w:val="004532A0"/>
    <w:rsid w:val="0045383E"/>
    <w:rsid w:val="00453A25"/>
    <w:rsid w:val="004601BE"/>
    <w:rsid w:val="00460AF0"/>
    <w:rsid w:val="00461C1D"/>
    <w:rsid w:val="00466C8C"/>
    <w:rsid w:val="0047022F"/>
    <w:rsid w:val="0047143F"/>
    <w:rsid w:val="004737B7"/>
    <w:rsid w:val="00475DA0"/>
    <w:rsid w:val="004814D4"/>
    <w:rsid w:val="00484F03"/>
    <w:rsid w:val="00485E14"/>
    <w:rsid w:val="00490BF7"/>
    <w:rsid w:val="00494441"/>
    <w:rsid w:val="004A128B"/>
    <w:rsid w:val="004A15D4"/>
    <w:rsid w:val="004A2A07"/>
    <w:rsid w:val="004A3853"/>
    <w:rsid w:val="004A53DE"/>
    <w:rsid w:val="004A6642"/>
    <w:rsid w:val="004B1B3C"/>
    <w:rsid w:val="004B60FF"/>
    <w:rsid w:val="004C006B"/>
    <w:rsid w:val="004C1FBE"/>
    <w:rsid w:val="004C3071"/>
    <w:rsid w:val="004C346A"/>
    <w:rsid w:val="004C5EB9"/>
    <w:rsid w:val="004C5F84"/>
    <w:rsid w:val="004C6318"/>
    <w:rsid w:val="004C7273"/>
    <w:rsid w:val="004D0B99"/>
    <w:rsid w:val="004E0B55"/>
    <w:rsid w:val="004E3EA2"/>
    <w:rsid w:val="004F0624"/>
    <w:rsid w:val="004F25D6"/>
    <w:rsid w:val="004F3014"/>
    <w:rsid w:val="004F3AA4"/>
    <w:rsid w:val="00503C88"/>
    <w:rsid w:val="00506D0F"/>
    <w:rsid w:val="00506DCD"/>
    <w:rsid w:val="005077BB"/>
    <w:rsid w:val="00507A9E"/>
    <w:rsid w:val="0051145B"/>
    <w:rsid w:val="005127E8"/>
    <w:rsid w:val="00513B97"/>
    <w:rsid w:val="00521FE9"/>
    <w:rsid w:val="00522456"/>
    <w:rsid w:val="00522955"/>
    <w:rsid w:val="00523CF8"/>
    <w:rsid w:val="0052422C"/>
    <w:rsid w:val="0052470B"/>
    <w:rsid w:val="005250C1"/>
    <w:rsid w:val="0053368C"/>
    <w:rsid w:val="005349E9"/>
    <w:rsid w:val="005368B7"/>
    <w:rsid w:val="00543DB1"/>
    <w:rsid w:val="00543E0F"/>
    <w:rsid w:val="00543F76"/>
    <w:rsid w:val="00545ABD"/>
    <w:rsid w:val="005473E4"/>
    <w:rsid w:val="00547B94"/>
    <w:rsid w:val="00547FA1"/>
    <w:rsid w:val="00552D18"/>
    <w:rsid w:val="005555B9"/>
    <w:rsid w:val="005575DE"/>
    <w:rsid w:val="005576F0"/>
    <w:rsid w:val="005578B3"/>
    <w:rsid w:val="00562035"/>
    <w:rsid w:val="00562118"/>
    <w:rsid w:val="00567BDA"/>
    <w:rsid w:val="0057146D"/>
    <w:rsid w:val="00576219"/>
    <w:rsid w:val="00580217"/>
    <w:rsid w:val="0058681B"/>
    <w:rsid w:val="005903F1"/>
    <w:rsid w:val="005912C8"/>
    <w:rsid w:val="00592131"/>
    <w:rsid w:val="0059448F"/>
    <w:rsid w:val="005957A2"/>
    <w:rsid w:val="005957F5"/>
    <w:rsid w:val="005A5545"/>
    <w:rsid w:val="005A5A70"/>
    <w:rsid w:val="005A629A"/>
    <w:rsid w:val="005A65C8"/>
    <w:rsid w:val="005B2908"/>
    <w:rsid w:val="005B2E12"/>
    <w:rsid w:val="005B317C"/>
    <w:rsid w:val="005B3401"/>
    <w:rsid w:val="005B7EEA"/>
    <w:rsid w:val="005C150B"/>
    <w:rsid w:val="005C223C"/>
    <w:rsid w:val="005C3DED"/>
    <w:rsid w:val="005D19CA"/>
    <w:rsid w:val="005D713B"/>
    <w:rsid w:val="005D769A"/>
    <w:rsid w:val="005D794B"/>
    <w:rsid w:val="005D7C4E"/>
    <w:rsid w:val="005F17B8"/>
    <w:rsid w:val="005F26F9"/>
    <w:rsid w:val="005F339B"/>
    <w:rsid w:val="005F6B7B"/>
    <w:rsid w:val="005F785E"/>
    <w:rsid w:val="00605ADB"/>
    <w:rsid w:val="00605C10"/>
    <w:rsid w:val="006101A6"/>
    <w:rsid w:val="0061076E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1E2A"/>
    <w:rsid w:val="00652A9F"/>
    <w:rsid w:val="00654466"/>
    <w:rsid w:val="00655B3C"/>
    <w:rsid w:val="00655EAF"/>
    <w:rsid w:val="00660B38"/>
    <w:rsid w:val="006611A5"/>
    <w:rsid w:val="006629A5"/>
    <w:rsid w:val="00662B55"/>
    <w:rsid w:val="006633D9"/>
    <w:rsid w:val="00663C54"/>
    <w:rsid w:val="00665245"/>
    <w:rsid w:val="00671D79"/>
    <w:rsid w:val="00674A30"/>
    <w:rsid w:val="00677807"/>
    <w:rsid w:val="0068248D"/>
    <w:rsid w:val="0068544A"/>
    <w:rsid w:val="00692D31"/>
    <w:rsid w:val="00693FC6"/>
    <w:rsid w:val="00695299"/>
    <w:rsid w:val="006A2FFD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C39BC"/>
    <w:rsid w:val="006C4FC2"/>
    <w:rsid w:val="006C53BE"/>
    <w:rsid w:val="006C6F42"/>
    <w:rsid w:val="006D1648"/>
    <w:rsid w:val="006D1C28"/>
    <w:rsid w:val="006D1E22"/>
    <w:rsid w:val="006D3570"/>
    <w:rsid w:val="006D3F53"/>
    <w:rsid w:val="006D462D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A3C"/>
    <w:rsid w:val="00703237"/>
    <w:rsid w:val="0070335B"/>
    <w:rsid w:val="00706487"/>
    <w:rsid w:val="007076F8"/>
    <w:rsid w:val="007117F4"/>
    <w:rsid w:val="00713CA3"/>
    <w:rsid w:val="00714705"/>
    <w:rsid w:val="007154AD"/>
    <w:rsid w:val="00717FDC"/>
    <w:rsid w:val="00721444"/>
    <w:rsid w:val="007229CC"/>
    <w:rsid w:val="00725F96"/>
    <w:rsid w:val="00732241"/>
    <w:rsid w:val="00733A71"/>
    <w:rsid w:val="007343E3"/>
    <w:rsid w:val="00734926"/>
    <w:rsid w:val="00736F92"/>
    <w:rsid w:val="00747398"/>
    <w:rsid w:val="007520E4"/>
    <w:rsid w:val="0075653B"/>
    <w:rsid w:val="007572D3"/>
    <w:rsid w:val="00761298"/>
    <w:rsid w:val="00761C9A"/>
    <w:rsid w:val="007652AF"/>
    <w:rsid w:val="00770C88"/>
    <w:rsid w:val="00770E0E"/>
    <w:rsid w:val="00772787"/>
    <w:rsid w:val="00774137"/>
    <w:rsid w:val="00775A7F"/>
    <w:rsid w:val="00776FE3"/>
    <w:rsid w:val="00777FA8"/>
    <w:rsid w:val="0078614B"/>
    <w:rsid w:val="00792B9C"/>
    <w:rsid w:val="00794273"/>
    <w:rsid w:val="00795530"/>
    <w:rsid w:val="0079612E"/>
    <w:rsid w:val="00796431"/>
    <w:rsid w:val="007A1D53"/>
    <w:rsid w:val="007A21FE"/>
    <w:rsid w:val="007A22C3"/>
    <w:rsid w:val="007A2786"/>
    <w:rsid w:val="007A2EF1"/>
    <w:rsid w:val="007A42DE"/>
    <w:rsid w:val="007B1718"/>
    <w:rsid w:val="007B66A4"/>
    <w:rsid w:val="007B6995"/>
    <w:rsid w:val="007B6C83"/>
    <w:rsid w:val="007C2A43"/>
    <w:rsid w:val="007C2ADC"/>
    <w:rsid w:val="007C2C7C"/>
    <w:rsid w:val="007C3064"/>
    <w:rsid w:val="007C3DC3"/>
    <w:rsid w:val="007C756B"/>
    <w:rsid w:val="007C7B1B"/>
    <w:rsid w:val="007D0C1E"/>
    <w:rsid w:val="007D0D61"/>
    <w:rsid w:val="007D60C0"/>
    <w:rsid w:val="007E3783"/>
    <w:rsid w:val="007E37E1"/>
    <w:rsid w:val="007E7A09"/>
    <w:rsid w:val="007F164F"/>
    <w:rsid w:val="007F7404"/>
    <w:rsid w:val="00800EBF"/>
    <w:rsid w:val="00803CE9"/>
    <w:rsid w:val="00815B59"/>
    <w:rsid w:val="00815E15"/>
    <w:rsid w:val="00815EDB"/>
    <w:rsid w:val="008204A9"/>
    <w:rsid w:val="00823B96"/>
    <w:rsid w:val="00823E77"/>
    <w:rsid w:val="00825C32"/>
    <w:rsid w:val="0083284C"/>
    <w:rsid w:val="00834D5E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78FC"/>
    <w:rsid w:val="0088086D"/>
    <w:rsid w:val="00885037"/>
    <w:rsid w:val="0088556C"/>
    <w:rsid w:val="008871C9"/>
    <w:rsid w:val="00887421"/>
    <w:rsid w:val="008A2692"/>
    <w:rsid w:val="008B300C"/>
    <w:rsid w:val="008B3614"/>
    <w:rsid w:val="008B6CC6"/>
    <w:rsid w:val="008B7E37"/>
    <w:rsid w:val="008B7F6D"/>
    <w:rsid w:val="008C420F"/>
    <w:rsid w:val="008C600E"/>
    <w:rsid w:val="008D043B"/>
    <w:rsid w:val="008D4718"/>
    <w:rsid w:val="008D77F5"/>
    <w:rsid w:val="008D7B95"/>
    <w:rsid w:val="008E0CCB"/>
    <w:rsid w:val="008E23BF"/>
    <w:rsid w:val="008E6AFF"/>
    <w:rsid w:val="008F038F"/>
    <w:rsid w:val="008F1725"/>
    <w:rsid w:val="008F4E00"/>
    <w:rsid w:val="008F6053"/>
    <w:rsid w:val="008F7610"/>
    <w:rsid w:val="00900B50"/>
    <w:rsid w:val="00903555"/>
    <w:rsid w:val="0090387E"/>
    <w:rsid w:val="00904C3F"/>
    <w:rsid w:val="009053DA"/>
    <w:rsid w:val="00906778"/>
    <w:rsid w:val="00910D03"/>
    <w:rsid w:val="0091119A"/>
    <w:rsid w:val="00914F6B"/>
    <w:rsid w:val="00916BA9"/>
    <w:rsid w:val="00917B7A"/>
    <w:rsid w:val="009233E0"/>
    <w:rsid w:val="00924886"/>
    <w:rsid w:val="0092491C"/>
    <w:rsid w:val="00931BC4"/>
    <w:rsid w:val="00933BD3"/>
    <w:rsid w:val="00935118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70013"/>
    <w:rsid w:val="00970314"/>
    <w:rsid w:val="00971262"/>
    <w:rsid w:val="009748FC"/>
    <w:rsid w:val="0097492E"/>
    <w:rsid w:val="009779A0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1058"/>
    <w:rsid w:val="009B3457"/>
    <w:rsid w:val="009B53CB"/>
    <w:rsid w:val="009C091B"/>
    <w:rsid w:val="009C0B5E"/>
    <w:rsid w:val="009C1DBB"/>
    <w:rsid w:val="009C61E0"/>
    <w:rsid w:val="009D0247"/>
    <w:rsid w:val="009E04C6"/>
    <w:rsid w:val="009E2771"/>
    <w:rsid w:val="009E54CE"/>
    <w:rsid w:val="009E5E42"/>
    <w:rsid w:val="009F343B"/>
    <w:rsid w:val="00A017C5"/>
    <w:rsid w:val="00A02559"/>
    <w:rsid w:val="00A07AC1"/>
    <w:rsid w:val="00A12107"/>
    <w:rsid w:val="00A17D8D"/>
    <w:rsid w:val="00A222D8"/>
    <w:rsid w:val="00A30E4E"/>
    <w:rsid w:val="00A314D6"/>
    <w:rsid w:val="00A338D4"/>
    <w:rsid w:val="00A401E9"/>
    <w:rsid w:val="00A41E67"/>
    <w:rsid w:val="00A466FD"/>
    <w:rsid w:val="00A47FB0"/>
    <w:rsid w:val="00A50C16"/>
    <w:rsid w:val="00A50C40"/>
    <w:rsid w:val="00A51C23"/>
    <w:rsid w:val="00A5573F"/>
    <w:rsid w:val="00A56A1B"/>
    <w:rsid w:val="00A56CF1"/>
    <w:rsid w:val="00A576B5"/>
    <w:rsid w:val="00A63408"/>
    <w:rsid w:val="00A65BCA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5ABB"/>
    <w:rsid w:val="00A8613B"/>
    <w:rsid w:val="00A86FA8"/>
    <w:rsid w:val="00A9015D"/>
    <w:rsid w:val="00A908BD"/>
    <w:rsid w:val="00A921E1"/>
    <w:rsid w:val="00A97094"/>
    <w:rsid w:val="00AA594A"/>
    <w:rsid w:val="00AA5FCC"/>
    <w:rsid w:val="00AA7301"/>
    <w:rsid w:val="00AB059B"/>
    <w:rsid w:val="00AB1312"/>
    <w:rsid w:val="00AB639F"/>
    <w:rsid w:val="00AC2404"/>
    <w:rsid w:val="00AC24A4"/>
    <w:rsid w:val="00AD03A0"/>
    <w:rsid w:val="00AD2253"/>
    <w:rsid w:val="00AD5BC0"/>
    <w:rsid w:val="00AE3E31"/>
    <w:rsid w:val="00AE5173"/>
    <w:rsid w:val="00AE5D21"/>
    <w:rsid w:val="00AE738C"/>
    <w:rsid w:val="00AE7F54"/>
    <w:rsid w:val="00AF07F9"/>
    <w:rsid w:val="00AF61C8"/>
    <w:rsid w:val="00B042C7"/>
    <w:rsid w:val="00B046BD"/>
    <w:rsid w:val="00B05EC7"/>
    <w:rsid w:val="00B0773A"/>
    <w:rsid w:val="00B131B6"/>
    <w:rsid w:val="00B15D97"/>
    <w:rsid w:val="00B24D01"/>
    <w:rsid w:val="00B265F2"/>
    <w:rsid w:val="00B266B9"/>
    <w:rsid w:val="00B31D66"/>
    <w:rsid w:val="00B332BE"/>
    <w:rsid w:val="00B367D8"/>
    <w:rsid w:val="00B379BB"/>
    <w:rsid w:val="00B403D1"/>
    <w:rsid w:val="00B40F27"/>
    <w:rsid w:val="00B415BA"/>
    <w:rsid w:val="00B41CA6"/>
    <w:rsid w:val="00B42543"/>
    <w:rsid w:val="00B43ABA"/>
    <w:rsid w:val="00B4415E"/>
    <w:rsid w:val="00B441D5"/>
    <w:rsid w:val="00B44532"/>
    <w:rsid w:val="00B46073"/>
    <w:rsid w:val="00B47503"/>
    <w:rsid w:val="00B533E3"/>
    <w:rsid w:val="00B55460"/>
    <w:rsid w:val="00B5788E"/>
    <w:rsid w:val="00B623BC"/>
    <w:rsid w:val="00B64285"/>
    <w:rsid w:val="00B666DB"/>
    <w:rsid w:val="00B7185A"/>
    <w:rsid w:val="00B72439"/>
    <w:rsid w:val="00B73B11"/>
    <w:rsid w:val="00B73C5C"/>
    <w:rsid w:val="00B77557"/>
    <w:rsid w:val="00B81826"/>
    <w:rsid w:val="00B81FDA"/>
    <w:rsid w:val="00B85262"/>
    <w:rsid w:val="00B93203"/>
    <w:rsid w:val="00B93885"/>
    <w:rsid w:val="00B95C96"/>
    <w:rsid w:val="00B967BE"/>
    <w:rsid w:val="00B96EED"/>
    <w:rsid w:val="00B96FDC"/>
    <w:rsid w:val="00BA082E"/>
    <w:rsid w:val="00BA122A"/>
    <w:rsid w:val="00BA2577"/>
    <w:rsid w:val="00BA2682"/>
    <w:rsid w:val="00BA2DBF"/>
    <w:rsid w:val="00BA3D10"/>
    <w:rsid w:val="00BA4B0E"/>
    <w:rsid w:val="00BA5437"/>
    <w:rsid w:val="00BA6323"/>
    <w:rsid w:val="00BB15ED"/>
    <w:rsid w:val="00BC0B43"/>
    <w:rsid w:val="00BC3AA9"/>
    <w:rsid w:val="00BC5534"/>
    <w:rsid w:val="00BC6176"/>
    <w:rsid w:val="00BD0ED2"/>
    <w:rsid w:val="00BD512E"/>
    <w:rsid w:val="00BD6744"/>
    <w:rsid w:val="00BE1057"/>
    <w:rsid w:val="00BE279F"/>
    <w:rsid w:val="00BE3B82"/>
    <w:rsid w:val="00BE50A3"/>
    <w:rsid w:val="00BF4ED8"/>
    <w:rsid w:val="00BF5800"/>
    <w:rsid w:val="00BF684A"/>
    <w:rsid w:val="00BF6C9E"/>
    <w:rsid w:val="00C0077B"/>
    <w:rsid w:val="00C01787"/>
    <w:rsid w:val="00C01A34"/>
    <w:rsid w:val="00C03E28"/>
    <w:rsid w:val="00C04017"/>
    <w:rsid w:val="00C055DB"/>
    <w:rsid w:val="00C11B7C"/>
    <w:rsid w:val="00C12BA6"/>
    <w:rsid w:val="00C136C6"/>
    <w:rsid w:val="00C178D1"/>
    <w:rsid w:val="00C17D6A"/>
    <w:rsid w:val="00C25D91"/>
    <w:rsid w:val="00C25F70"/>
    <w:rsid w:val="00C272BF"/>
    <w:rsid w:val="00C302E8"/>
    <w:rsid w:val="00C31C3A"/>
    <w:rsid w:val="00C320C9"/>
    <w:rsid w:val="00C322BA"/>
    <w:rsid w:val="00C338B8"/>
    <w:rsid w:val="00C40448"/>
    <w:rsid w:val="00C42FDF"/>
    <w:rsid w:val="00C445DB"/>
    <w:rsid w:val="00C454F9"/>
    <w:rsid w:val="00C471BA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2B6C"/>
    <w:rsid w:val="00C7711C"/>
    <w:rsid w:val="00C80D8C"/>
    <w:rsid w:val="00C81F63"/>
    <w:rsid w:val="00C87469"/>
    <w:rsid w:val="00C905AF"/>
    <w:rsid w:val="00C925F6"/>
    <w:rsid w:val="00C972E6"/>
    <w:rsid w:val="00C97450"/>
    <w:rsid w:val="00CA0CD3"/>
    <w:rsid w:val="00CA1DEE"/>
    <w:rsid w:val="00CA5C0A"/>
    <w:rsid w:val="00CB1750"/>
    <w:rsid w:val="00CB17EF"/>
    <w:rsid w:val="00CB337F"/>
    <w:rsid w:val="00CB4E08"/>
    <w:rsid w:val="00CB5FD6"/>
    <w:rsid w:val="00CC54A5"/>
    <w:rsid w:val="00CC7A2C"/>
    <w:rsid w:val="00CD1386"/>
    <w:rsid w:val="00CD481E"/>
    <w:rsid w:val="00CD6315"/>
    <w:rsid w:val="00CD7C85"/>
    <w:rsid w:val="00CE13A1"/>
    <w:rsid w:val="00CE2837"/>
    <w:rsid w:val="00CE310A"/>
    <w:rsid w:val="00CE5B0E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3751"/>
    <w:rsid w:val="00D0459C"/>
    <w:rsid w:val="00D1572F"/>
    <w:rsid w:val="00D159B9"/>
    <w:rsid w:val="00D16F6E"/>
    <w:rsid w:val="00D1777B"/>
    <w:rsid w:val="00D22E4C"/>
    <w:rsid w:val="00D34F35"/>
    <w:rsid w:val="00D35D7E"/>
    <w:rsid w:val="00D36AC0"/>
    <w:rsid w:val="00D42944"/>
    <w:rsid w:val="00D43455"/>
    <w:rsid w:val="00D45659"/>
    <w:rsid w:val="00D51BB8"/>
    <w:rsid w:val="00D52BCD"/>
    <w:rsid w:val="00D536E3"/>
    <w:rsid w:val="00D53A31"/>
    <w:rsid w:val="00D57560"/>
    <w:rsid w:val="00D623E0"/>
    <w:rsid w:val="00D62B3F"/>
    <w:rsid w:val="00D71788"/>
    <w:rsid w:val="00D71825"/>
    <w:rsid w:val="00D74D5C"/>
    <w:rsid w:val="00D75624"/>
    <w:rsid w:val="00D8049A"/>
    <w:rsid w:val="00D814F5"/>
    <w:rsid w:val="00D821F6"/>
    <w:rsid w:val="00D83881"/>
    <w:rsid w:val="00D851F0"/>
    <w:rsid w:val="00D8553B"/>
    <w:rsid w:val="00D8618B"/>
    <w:rsid w:val="00D972CE"/>
    <w:rsid w:val="00DA0E85"/>
    <w:rsid w:val="00DA3A70"/>
    <w:rsid w:val="00DA4BF3"/>
    <w:rsid w:val="00DA69A7"/>
    <w:rsid w:val="00DB0186"/>
    <w:rsid w:val="00DB0B60"/>
    <w:rsid w:val="00DB35D1"/>
    <w:rsid w:val="00DB4EC1"/>
    <w:rsid w:val="00DB63CD"/>
    <w:rsid w:val="00DC0BE2"/>
    <w:rsid w:val="00DC3BB7"/>
    <w:rsid w:val="00DC5017"/>
    <w:rsid w:val="00DC5AFB"/>
    <w:rsid w:val="00DC5C5D"/>
    <w:rsid w:val="00DD0D60"/>
    <w:rsid w:val="00DD1E94"/>
    <w:rsid w:val="00DE4D87"/>
    <w:rsid w:val="00DE7937"/>
    <w:rsid w:val="00DF57CE"/>
    <w:rsid w:val="00DF6A29"/>
    <w:rsid w:val="00E13249"/>
    <w:rsid w:val="00E20A4B"/>
    <w:rsid w:val="00E23713"/>
    <w:rsid w:val="00E30A74"/>
    <w:rsid w:val="00E30BF6"/>
    <w:rsid w:val="00E323A6"/>
    <w:rsid w:val="00E32C2D"/>
    <w:rsid w:val="00E35313"/>
    <w:rsid w:val="00E4247F"/>
    <w:rsid w:val="00E43D35"/>
    <w:rsid w:val="00E50E70"/>
    <w:rsid w:val="00E510E6"/>
    <w:rsid w:val="00E51E65"/>
    <w:rsid w:val="00E570E4"/>
    <w:rsid w:val="00E574D4"/>
    <w:rsid w:val="00E603BE"/>
    <w:rsid w:val="00E612CE"/>
    <w:rsid w:val="00E61BEC"/>
    <w:rsid w:val="00E6392E"/>
    <w:rsid w:val="00E6426D"/>
    <w:rsid w:val="00E64F04"/>
    <w:rsid w:val="00E653AD"/>
    <w:rsid w:val="00E67821"/>
    <w:rsid w:val="00E73B42"/>
    <w:rsid w:val="00E75276"/>
    <w:rsid w:val="00E804FD"/>
    <w:rsid w:val="00E80752"/>
    <w:rsid w:val="00E80AA0"/>
    <w:rsid w:val="00E82A1A"/>
    <w:rsid w:val="00E83981"/>
    <w:rsid w:val="00E904DD"/>
    <w:rsid w:val="00E90BFB"/>
    <w:rsid w:val="00E90CFD"/>
    <w:rsid w:val="00E91D42"/>
    <w:rsid w:val="00E91F1A"/>
    <w:rsid w:val="00E940D0"/>
    <w:rsid w:val="00E94186"/>
    <w:rsid w:val="00E974AB"/>
    <w:rsid w:val="00E97BC5"/>
    <w:rsid w:val="00E97E7D"/>
    <w:rsid w:val="00EA00E1"/>
    <w:rsid w:val="00EA0DBF"/>
    <w:rsid w:val="00EA3293"/>
    <w:rsid w:val="00EA4EBF"/>
    <w:rsid w:val="00EB37EB"/>
    <w:rsid w:val="00EB4EB5"/>
    <w:rsid w:val="00EC6DE9"/>
    <w:rsid w:val="00ED48F7"/>
    <w:rsid w:val="00ED5C13"/>
    <w:rsid w:val="00ED7466"/>
    <w:rsid w:val="00EE2432"/>
    <w:rsid w:val="00EE32B8"/>
    <w:rsid w:val="00EE356D"/>
    <w:rsid w:val="00EE4560"/>
    <w:rsid w:val="00EE4656"/>
    <w:rsid w:val="00EE5632"/>
    <w:rsid w:val="00EE5B9F"/>
    <w:rsid w:val="00EF3B2F"/>
    <w:rsid w:val="00EF6C26"/>
    <w:rsid w:val="00EF7345"/>
    <w:rsid w:val="00EF7C45"/>
    <w:rsid w:val="00EF7E86"/>
    <w:rsid w:val="00F0298E"/>
    <w:rsid w:val="00F030AB"/>
    <w:rsid w:val="00F030CE"/>
    <w:rsid w:val="00F03DC6"/>
    <w:rsid w:val="00F07349"/>
    <w:rsid w:val="00F113C7"/>
    <w:rsid w:val="00F118BB"/>
    <w:rsid w:val="00F17813"/>
    <w:rsid w:val="00F3086A"/>
    <w:rsid w:val="00F30BCA"/>
    <w:rsid w:val="00F34B20"/>
    <w:rsid w:val="00F35454"/>
    <w:rsid w:val="00F404D1"/>
    <w:rsid w:val="00F4602C"/>
    <w:rsid w:val="00F521D5"/>
    <w:rsid w:val="00F55E0A"/>
    <w:rsid w:val="00F57E12"/>
    <w:rsid w:val="00F60452"/>
    <w:rsid w:val="00F60E68"/>
    <w:rsid w:val="00F62554"/>
    <w:rsid w:val="00F63D31"/>
    <w:rsid w:val="00F661C9"/>
    <w:rsid w:val="00F71761"/>
    <w:rsid w:val="00F7326C"/>
    <w:rsid w:val="00F8066B"/>
    <w:rsid w:val="00F80834"/>
    <w:rsid w:val="00F80C68"/>
    <w:rsid w:val="00F81EE2"/>
    <w:rsid w:val="00F825E0"/>
    <w:rsid w:val="00F85119"/>
    <w:rsid w:val="00F8756A"/>
    <w:rsid w:val="00F87841"/>
    <w:rsid w:val="00FA2320"/>
    <w:rsid w:val="00FA4DFB"/>
    <w:rsid w:val="00FB44ED"/>
    <w:rsid w:val="00FB474F"/>
    <w:rsid w:val="00FB4814"/>
    <w:rsid w:val="00FB5D5A"/>
    <w:rsid w:val="00FB6327"/>
    <w:rsid w:val="00FC3A03"/>
    <w:rsid w:val="00FC4CB2"/>
    <w:rsid w:val="00FC786A"/>
    <w:rsid w:val="00FC7DFB"/>
    <w:rsid w:val="00FD0B05"/>
    <w:rsid w:val="00FD15A4"/>
    <w:rsid w:val="00FD33E3"/>
    <w:rsid w:val="00FD6D23"/>
    <w:rsid w:val="00FE0CEE"/>
    <w:rsid w:val="00FE44AE"/>
    <w:rsid w:val="00FE700D"/>
    <w:rsid w:val="00FE7D29"/>
    <w:rsid w:val="00FE7DE2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108FD3-7370-413D-8E46-7444641C6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2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4</cp:revision>
  <cp:lastPrinted>2019-12-16T01:23:00Z</cp:lastPrinted>
  <dcterms:created xsi:type="dcterms:W3CDTF">2019-12-26T14:55:00Z</dcterms:created>
  <dcterms:modified xsi:type="dcterms:W3CDTF">2019-12-26T14:56:00Z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