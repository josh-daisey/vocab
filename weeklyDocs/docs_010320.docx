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2C6" w14:textId="77777777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3</w:t>
      </w:r>
      <w:r w:rsidRPr="002941F0">
        <w:rPr>
          <w:rStyle w:val="BookTitle"/>
          <w:sz w:val="24"/>
          <w:szCs w:val="24"/>
          <w:vertAlign w:val="superscript"/>
        </w:rPr>
        <w:t>rd</w:t>
      </w:r>
      <w:r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5B747922" w14:textId="2A1FFAA7" w:rsidR="009F71DC" w:rsidRPr="009F71DC" w:rsidRDefault="00A461FC" w:rsidP="009F71DC">
      <w:pPr>
        <w:pStyle w:val="Heading1"/>
      </w:pPr>
      <w:r>
        <w:t>Initial Setup</w:t>
      </w:r>
    </w:p>
    <w:p w14:paraId="4BE7FCE5" w14:textId="43F89CCC" w:rsidR="00567737" w:rsidRDefault="000A56CA" w:rsidP="00BB196C">
      <w:pPr>
        <w:pStyle w:val="ListParagraph"/>
        <w:numPr>
          <w:ilvl w:val="0"/>
          <w:numId w:val="10"/>
        </w:numPr>
      </w:pPr>
      <w:r>
        <w:t>Three-hole punch this DocPac</w:t>
      </w:r>
      <w:r w:rsidR="00273ACC">
        <w:t>.</w:t>
      </w:r>
    </w:p>
    <w:p w14:paraId="476889A7" w14:textId="184BBC2A" w:rsidR="00611700" w:rsidRDefault="00611700" w:rsidP="00BB196C">
      <w:pPr>
        <w:pStyle w:val="ListParagraph"/>
        <w:numPr>
          <w:ilvl w:val="0"/>
          <w:numId w:val="10"/>
        </w:numPr>
      </w:pPr>
      <w:r>
        <w:t xml:space="preserve">Three-hole punch </w:t>
      </w:r>
      <w:r w:rsidR="00273ACC">
        <w:t>documents in</w:t>
      </w:r>
      <w:r w:rsidR="005F71F5">
        <w:t>cluded in</w:t>
      </w:r>
      <w:r w:rsidR="00273ACC">
        <w:t xml:space="preserve"> this DocPac.</w:t>
      </w:r>
    </w:p>
    <w:p w14:paraId="2C7E5034" w14:textId="545F11C8" w:rsidR="003F148D" w:rsidRDefault="003F148D" w:rsidP="003F148D">
      <w:pPr>
        <w:pStyle w:val="ListParagraph"/>
        <w:numPr>
          <w:ilvl w:val="0"/>
          <w:numId w:val="10"/>
        </w:numPr>
      </w:pPr>
      <w:r>
        <w:t xml:space="preserve">Write name in top-right corner or </w:t>
      </w:r>
      <w:r>
        <w:rPr>
          <w:i/>
          <w:iCs/>
        </w:rPr>
        <w:t>indicated position</w:t>
      </w:r>
      <w:r>
        <w:t xml:space="preserve"> on </w:t>
      </w:r>
      <w:r w:rsidR="001F639C">
        <w:t>this DocPac</w:t>
      </w:r>
      <w:r>
        <w:t>.</w:t>
      </w:r>
    </w:p>
    <w:p w14:paraId="482CA0CD" w14:textId="2672AC61" w:rsidR="009F71DC" w:rsidRDefault="009F71DC" w:rsidP="00BB196C">
      <w:pPr>
        <w:pStyle w:val="ListParagraph"/>
        <w:numPr>
          <w:ilvl w:val="0"/>
          <w:numId w:val="10"/>
        </w:numPr>
      </w:pPr>
      <w:r>
        <w:t xml:space="preserve">Write name </w:t>
      </w:r>
      <w:r w:rsidR="003F148D">
        <w:t xml:space="preserve">in top-right corner or </w:t>
      </w:r>
      <w:r w:rsidR="003F148D">
        <w:rPr>
          <w:i/>
          <w:iCs/>
        </w:rPr>
        <w:t>indicated position</w:t>
      </w:r>
      <w:r w:rsidR="003F148D">
        <w:t xml:space="preserve"> on included documents.</w:t>
      </w:r>
    </w:p>
    <w:p w14:paraId="3BCB62E8" w14:textId="640917EE" w:rsidR="00BB196C" w:rsidRDefault="0000454E" w:rsidP="00BB196C">
      <w:pPr>
        <w:pStyle w:val="ListParagraph"/>
        <w:numPr>
          <w:ilvl w:val="0"/>
          <w:numId w:val="10"/>
        </w:numPr>
      </w:pPr>
      <w:r>
        <w:t>Remove previous Table of Contents, if any</w:t>
      </w:r>
      <w:r w:rsidR="00BB196C">
        <w:t>, from binder.</w:t>
      </w:r>
    </w:p>
    <w:p w14:paraId="4F45ACA9" w14:textId="2CAA6BCC" w:rsidR="00BB196C" w:rsidRDefault="0036119B" w:rsidP="00BB196C">
      <w:pPr>
        <w:pStyle w:val="ListParagraph"/>
        <w:numPr>
          <w:ilvl w:val="0"/>
          <w:numId w:val="10"/>
        </w:numPr>
      </w:pPr>
      <w:r>
        <w:t>Install new Table of Contents at beginning of binder.</w:t>
      </w:r>
    </w:p>
    <w:p w14:paraId="20F636F2" w14:textId="7474E59A" w:rsidR="0036119B" w:rsidRDefault="007D08AC" w:rsidP="00BB196C">
      <w:pPr>
        <w:pStyle w:val="ListParagraph"/>
        <w:numPr>
          <w:ilvl w:val="0"/>
          <w:numId w:val="10"/>
        </w:numPr>
      </w:pPr>
      <w:r>
        <w:t xml:space="preserve">Install </w:t>
      </w:r>
      <w:r w:rsidR="00404E72">
        <w:t>returned documents from previous week’s DocPac</w:t>
      </w:r>
      <w:r w:rsidR="00EA6B8C">
        <w:t xml:space="preserve"> in</w:t>
      </w:r>
      <w:r w:rsidR="00195882">
        <w:t xml:space="preserve"> the order indicated by the newest Table of Contents</w:t>
      </w:r>
      <w:r w:rsidR="005E20A1">
        <w:t>.</w:t>
      </w:r>
    </w:p>
    <w:p w14:paraId="4399454C" w14:textId="1BC77BDF" w:rsidR="005E20A1" w:rsidRDefault="005E20A1" w:rsidP="00BB196C">
      <w:pPr>
        <w:pStyle w:val="ListParagraph"/>
        <w:numPr>
          <w:ilvl w:val="0"/>
          <w:numId w:val="10"/>
        </w:numPr>
      </w:pPr>
      <w:r>
        <w:t xml:space="preserve">Install returned </w:t>
      </w:r>
      <w:r w:rsidR="00F700BA">
        <w:t xml:space="preserve">DocPac into the end of binder in </w:t>
      </w:r>
      <w:r w:rsidR="00F40CCD">
        <w:t>order of date.</w:t>
      </w:r>
    </w:p>
    <w:p w14:paraId="4EE7E3BE" w14:textId="2AD9CEAC" w:rsidR="00B64227" w:rsidRPr="00A461FC" w:rsidRDefault="00B64227" w:rsidP="00BB196C">
      <w:pPr>
        <w:pStyle w:val="ListParagraph"/>
        <w:numPr>
          <w:ilvl w:val="0"/>
          <w:numId w:val="10"/>
        </w:numPr>
      </w:pPr>
      <w:r>
        <w:t xml:space="preserve">Install </w:t>
      </w:r>
      <w:r w:rsidR="00567737">
        <w:t xml:space="preserve">this DocPac, with </w:t>
      </w:r>
      <w:r w:rsidR="005F71F5">
        <w:t>included</w:t>
      </w:r>
      <w:r w:rsidR="002E2351">
        <w:t xml:space="preserve"> documents, in front of binder.</w:t>
      </w:r>
    </w:p>
    <w:p w14:paraId="114699B1" w14:textId="6DBDDE12" w:rsidR="004B07CB" w:rsidRPr="00931BC4" w:rsidRDefault="004B07CB" w:rsidP="004B07CB">
      <w:pPr>
        <w:pStyle w:val="Heading1"/>
      </w:pPr>
      <w:r>
        <w:t>Required Documentation</w:t>
      </w:r>
    </w:p>
    <w:p w14:paraId="5C82D286" w14:textId="0DDF0DA8" w:rsidR="004B07CB" w:rsidRDefault="004B07CB" w:rsidP="004B07CB">
      <w:pPr>
        <w:pStyle w:val="ListParagraph"/>
        <w:numPr>
          <w:ilvl w:val="0"/>
          <w:numId w:val="9"/>
        </w:numPr>
      </w:pPr>
      <w:r>
        <w:t>Prof</w:t>
      </w:r>
      <w:r w:rsidR="00100E1C">
        <w:t>ession</w:t>
      </w:r>
      <w:r w:rsidR="009768EA">
        <w:t>al</w:t>
      </w:r>
      <w:r>
        <w:t xml:space="preserve"> Comm</w:t>
      </w:r>
      <w:r w:rsidR="009768EA">
        <w:t>unications</w:t>
      </w:r>
      <w:r w:rsidR="004E6A79">
        <w:t>: Inappropriate Language</w:t>
      </w:r>
    </w:p>
    <w:p w14:paraId="21D33380" w14:textId="0FD2554C" w:rsidR="004B07CB" w:rsidRPr="00132A0C" w:rsidRDefault="00190E45" w:rsidP="004B07CB">
      <w:pPr>
        <w:pStyle w:val="ListParagraph"/>
        <w:numPr>
          <w:ilvl w:val="0"/>
          <w:numId w:val="9"/>
        </w:numPr>
      </w:pPr>
      <w:r>
        <w:t>Conditional</w:t>
      </w:r>
      <w:r w:rsidR="004B07CB">
        <w:t xml:space="preserve"> </w:t>
      </w:r>
      <w:r>
        <w:t>S</w:t>
      </w:r>
      <w:r w:rsidR="004B07CB">
        <w:t>tatements</w:t>
      </w:r>
    </w:p>
    <w:p w14:paraId="3E6B80A7" w14:textId="142AAD6B" w:rsidR="004B07CB" w:rsidRDefault="004B07CB" w:rsidP="004B07CB">
      <w:pPr>
        <w:pStyle w:val="Heading1"/>
      </w:pPr>
      <w:r>
        <w:t xml:space="preserve">Required </w:t>
      </w:r>
      <w:r w:rsidR="00A44A75">
        <w:t>Project</w:t>
      </w:r>
      <w:r>
        <w:t xml:space="preserve"> Activity</w:t>
      </w:r>
    </w:p>
    <w:p w14:paraId="671FB76C" w14:textId="31A7FA25" w:rsidR="00D74D5C" w:rsidRDefault="00C551C5" w:rsidP="00C551C5">
      <w:pPr>
        <w:pStyle w:val="ListParagraph"/>
        <w:numPr>
          <w:ilvl w:val="0"/>
          <w:numId w:val="12"/>
        </w:numPr>
      </w:pPr>
      <w:r>
        <w:t>Thanks for showing up.</w:t>
      </w:r>
      <w:r w:rsidR="00D74D5C"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7B9085A8" w:rsidR="00931BC4" w:rsidRDefault="009437A3" w:rsidP="00931BC4">
            <w:pPr>
              <w:pStyle w:val="TableMid"/>
            </w:pPr>
            <w:r>
              <w:t xml:space="preserve">I know how to </w:t>
            </w:r>
            <w:r w:rsidR="00800C09">
              <w:t>fork my program</w:t>
            </w:r>
            <w:r w:rsidR="004423D1">
              <w:t xml:space="preserve"> in a flow chart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214434"/>
        </w:tc>
      </w:tr>
      <w:tr w:rsidR="00A05FBB" w14:paraId="5B88074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0FADA06" w14:textId="77777777" w:rsidR="00A05FBB" w:rsidRDefault="00A05FBB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AEFA0" w14:textId="2A0B34F7" w:rsidR="00A05FBB" w:rsidRDefault="00874218" w:rsidP="00931BC4">
            <w:pPr>
              <w:pStyle w:val="TableMid"/>
            </w:pPr>
            <w:r>
              <w:t>I know how to fork my program in code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7177FA0" w14:textId="77777777" w:rsidR="00A05FBB" w:rsidRDefault="00A05FBB" w:rsidP="00214434"/>
        </w:tc>
      </w:tr>
      <w:tr w:rsidR="00874218" w14:paraId="0FF24CDE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0D49DACB" w14:textId="77777777" w:rsidR="00874218" w:rsidRDefault="00874218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51BF" w14:textId="6B41F642" w:rsidR="00874218" w:rsidRDefault="00A85F69" w:rsidP="00931BC4">
            <w:pPr>
              <w:pStyle w:val="TableMid"/>
            </w:pPr>
            <w:r>
              <w:t xml:space="preserve">I know how to </w:t>
            </w:r>
            <w:r w:rsidR="00B23B47">
              <w:t>add more “prongs” to my program’s forks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B5BE878" w14:textId="77777777" w:rsidR="00874218" w:rsidRDefault="00874218" w:rsidP="00214434"/>
        </w:tc>
      </w:tr>
      <w:tr w:rsidR="00B23B47" w14:paraId="03B40DE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1CBFC670" w14:textId="77777777" w:rsidR="00B23B47" w:rsidRDefault="00B23B47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C793A" w14:textId="33D74B54" w:rsidR="00B23B47" w:rsidRDefault="00FD7143" w:rsidP="00931BC4">
            <w:pPr>
              <w:pStyle w:val="TableMid"/>
            </w:pPr>
            <w:r>
              <w:t xml:space="preserve">I understand </w:t>
            </w:r>
            <w:r w:rsidR="007C5841">
              <w:t>how expressions work in conditional statements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93364F0" w14:textId="77777777" w:rsidR="00B23B47" w:rsidRDefault="00B23B47" w:rsidP="00214434"/>
        </w:tc>
      </w:tr>
      <w:tr w:rsidR="007C5841" w14:paraId="2946575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DE82F5D" w14:textId="77777777" w:rsidR="007C5841" w:rsidRDefault="007C5841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DE026" w14:textId="2356C52B" w:rsidR="007C5841" w:rsidRPr="00686363" w:rsidRDefault="00606892" w:rsidP="00931BC4">
            <w:pPr>
              <w:pStyle w:val="TableMid"/>
              <w:rPr>
                <w:b/>
                <w:bCs/>
              </w:rPr>
            </w:pPr>
            <w:r>
              <w:t xml:space="preserve">I know how to add </w:t>
            </w:r>
            <w:r w:rsidR="00686363">
              <w:t xml:space="preserve">more conditional statements to an </w:t>
            </w:r>
            <w:r w:rsidR="00686363">
              <w:rPr>
                <w:b/>
                <w:bCs/>
              </w:rPr>
              <w:t>if</w:t>
            </w:r>
            <w:r w:rsidR="00686363">
              <w:t>/</w:t>
            </w:r>
            <w:r w:rsidR="00686363">
              <w:rPr>
                <w:b/>
                <w:bCs/>
              </w:rPr>
              <w:t>else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3CD1B8" w14:textId="77777777" w:rsidR="007C5841" w:rsidRDefault="007C5841" w:rsidP="00214434"/>
        </w:tc>
      </w:tr>
      <w:tr w:rsidR="00663F5B" w14:paraId="2ACFE0F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AA12F54" w14:textId="77777777" w:rsidR="00663F5B" w:rsidRDefault="00663F5B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1B58F" w14:textId="7C67DDF0" w:rsidR="00663F5B" w:rsidRPr="009C3965" w:rsidRDefault="004349BC" w:rsidP="00931BC4">
            <w:pPr>
              <w:pStyle w:val="TableMid"/>
            </w:pPr>
            <w:r>
              <w:t xml:space="preserve">I know the difference between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>/</w:t>
            </w:r>
            <w:r w:rsidR="00175425">
              <w:rPr>
                <w:b/>
                <w:bCs/>
              </w:rPr>
              <w:t>else</w:t>
            </w:r>
            <w:r w:rsidR="004F53FC">
              <w:t xml:space="preserve">, and </w:t>
            </w:r>
            <w:r w:rsidR="009C3965">
              <w:rPr>
                <w:b/>
                <w:bCs/>
              </w:rPr>
              <w:t>else if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ABEF529" w14:textId="77777777" w:rsidR="00663F5B" w:rsidRDefault="00663F5B" w:rsidP="00214434"/>
        </w:tc>
      </w:tr>
      <w:tr w:rsidR="009C3965" w14:paraId="04B3D89E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F466C04" w14:textId="77777777" w:rsidR="009C3965" w:rsidRDefault="009C3965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AC21A" w14:textId="15D5F241" w:rsidR="009C3965" w:rsidRPr="009C3965" w:rsidRDefault="009C3965" w:rsidP="00931BC4">
            <w:pPr>
              <w:pStyle w:val="TableMid"/>
              <w:rPr>
                <w:b/>
                <w:bCs/>
              </w:rPr>
            </w:pPr>
            <w:r>
              <w:t>I know how to combine</w:t>
            </w:r>
            <w:r w:rsidR="000F6F65">
              <w:rPr>
                <w:b/>
                <w:bCs/>
              </w:rPr>
              <w:t xml:space="preserve"> if</w:t>
            </w:r>
            <w:r w:rsidR="000F6F65">
              <w:t xml:space="preserve">, </w:t>
            </w:r>
            <w:r w:rsidR="000F6F65">
              <w:rPr>
                <w:b/>
                <w:bCs/>
              </w:rPr>
              <w:t>if</w:t>
            </w:r>
            <w:r w:rsidR="000F6F65">
              <w:t>/</w:t>
            </w:r>
            <w:r w:rsidR="000F6F65">
              <w:rPr>
                <w:b/>
                <w:bCs/>
              </w:rPr>
              <w:t>else</w:t>
            </w:r>
            <w:r w:rsidR="000F6F65">
              <w:t xml:space="preserve">, and </w:t>
            </w:r>
            <w:r w:rsidR="000F6F65">
              <w:rPr>
                <w:b/>
                <w:bCs/>
              </w:rPr>
              <w:t>else if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0E53876" w14:textId="77777777" w:rsidR="009C3965" w:rsidRDefault="009C3965" w:rsidP="00214434"/>
        </w:tc>
      </w:tr>
      <w:tr w:rsidR="000F6F65" w14:paraId="1E59DC1B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3A46293A" w14:textId="77777777" w:rsidR="000F6F65" w:rsidRDefault="000F6F65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85B28" w14:textId="3E90A162" w:rsidR="000F6F65" w:rsidRDefault="002A7CE1" w:rsidP="00931BC4">
            <w:pPr>
              <w:pStyle w:val="TableMid"/>
            </w:pPr>
            <w:r>
              <w:t xml:space="preserve">I can </w:t>
            </w:r>
            <w:r w:rsidR="00236EB2">
              <w:t>find</w:t>
            </w:r>
            <w:r w:rsidR="002A1251">
              <w:t xml:space="preserve"> </w:t>
            </w:r>
            <w:r w:rsidR="00C01C75">
              <w:t xml:space="preserve">inappropriate </w:t>
            </w:r>
            <w:r w:rsidR="009D03FC">
              <w:t xml:space="preserve">language </w:t>
            </w:r>
            <w:r w:rsidR="00B75F94">
              <w:t xml:space="preserve">for business </w:t>
            </w:r>
            <w:r w:rsidR="009D03FC">
              <w:t>in this DocPac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5BDD324" w14:textId="77777777" w:rsidR="000F6F65" w:rsidRDefault="000F6F65" w:rsidP="00214434"/>
        </w:tc>
      </w:tr>
      <w:tr w:rsidR="00F77563" w14:paraId="78692C08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3B7F67B" w14:textId="77777777" w:rsidR="00F77563" w:rsidRDefault="00F77563" w:rsidP="00214434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7C099" w14:textId="3082D6CB" w:rsidR="00F77563" w:rsidRDefault="00F77563" w:rsidP="00931BC4">
            <w:pPr>
              <w:pStyle w:val="TableMid"/>
            </w:pPr>
            <w:r>
              <w:t xml:space="preserve">I know how to convert </w:t>
            </w:r>
            <w:r w:rsidR="00CE3B8C">
              <w:t xml:space="preserve">forks in </w:t>
            </w:r>
            <w:r>
              <w:t>flow charts to code and back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4248759" w14:textId="77777777" w:rsidR="00F77563" w:rsidRDefault="00F77563" w:rsidP="00214434"/>
        </w:tc>
      </w:tr>
    </w:tbl>
    <w:p w14:paraId="5DA63688" w14:textId="77777777" w:rsidR="00076809" w:rsidRDefault="00076809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7EFA268F" w:rsidR="007229CC" w:rsidRPr="00A85ABB" w:rsidRDefault="007229CC" w:rsidP="007229CC">
      <w:pPr>
        <w:pStyle w:val="Heading1"/>
      </w:pPr>
      <w:r>
        <w:lastRenderedPageBreak/>
        <w:t>Reflection</w:t>
      </w:r>
    </w:p>
    <w:p w14:paraId="289962BE" w14:textId="36040332" w:rsidR="007229CC" w:rsidRPr="00DB0825" w:rsidRDefault="007229CC" w:rsidP="007229CC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What is the most important thing you learned, or what stuck with you the most?</w:t>
      </w:r>
      <w:r w:rsidR="00DB0825">
        <w:t xml:space="preserve"> </w:t>
      </w:r>
      <w:r w:rsidR="00DB0825">
        <w:rPr>
          <w:i/>
          <w:iCs/>
        </w:rPr>
        <w:t>This does not have to be computer programming related.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Pr="006C1586" w:rsidRDefault="007229CC" w:rsidP="007229CC">
      <w:pPr>
        <w:rPr>
          <w:b/>
          <w:bCs/>
        </w:rPr>
      </w:pPr>
      <w:r w:rsidRPr="006C1586">
        <w:rPr>
          <w:b/>
          <w:bCs/>
        </w:rP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7D083C01" w:rsidR="007343E3" w:rsidRPr="00CF038D" w:rsidRDefault="00654121" w:rsidP="00216BAB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Conditional Statements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  <w:bookmarkStart w:id="0" w:name="_GoBack"/>
            <w:bookmarkEnd w:id="0"/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</w:t>
            </w:r>
            <w:r w:rsidR="008577EE" w:rsidRPr="001515D1">
              <w:rPr>
                <w:strike/>
              </w:rPr>
              <w:t>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DF6429" w:rsidRDefault="00900B50" w:rsidP="008F7610">
            <w:r w:rsidRPr="00DF6429"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 xml:space="preserve">Completed </w:t>
            </w:r>
            <w:r w:rsidRPr="001515D1">
              <w:rPr>
                <w:strike/>
              </w:rPr>
              <w:t>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Pr="00DF6429" w:rsidRDefault="00426BE8" w:rsidP="00426BE8">
            <w:r w:rsidRPr="00DF6429"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 xml:space="preserve">Completed </w:t>
            </w:r>
            <w:r w:rsidRPr="001515D1">
              <w:rPr>
                <w:strike/>
              </w:rPr>
              <w:t>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Pr="00DF6429" w:rsidRDefault="00543DB1" w:rsidP="00426BE8">
            <w:r w:rsidRPr="00DF6429"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5B4E0E72" w:rsidR="00543DB1" w:rsidRPr="00216BAB" w:rsidRDefault="00D44581" w:rsidP="002D2557">
            <w:pPr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 w:rsidR="00B0572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Comm</w:t>
            </w:r>
            <w:r w:rsidR="00B0572A">
              <w:rPr>
                <w:b/>
                <w:bCs/>
              </w:rPr>
              <w:t xml:space="preserve">s: </w:t>
            </w:r>
            <w:r w:rsidR="007D5CDC">
              <w:rPr>
                <w:b/>
                <w:bCs/>
              </w:rPr>
              <w:t>Inappropriate Language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39801420" w:rsidR="00543DB1" w:rsidRDefault="00B37212" w:rsidP="00543DB1">
            <w:r>
              <w:t>Analysis pt. 1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0C0484A4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106ECD42" w:rsidR="00543DB1" w:rsidRDefault="00B37212" w:rsidP="00543DB1">
            <w:r>
              <w:t xml:space="preserve">Analysis pt. </w:t>
            </w:r>
            <w:r w:rsidR="007A79BF">
              <w:t>2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3A913AEB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  <w:tr w:rsidR="00C7120D" w14:paraId="6083EB66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033F7128" w14:textId="3FAAF0A3" w:rsidR="00C7120D" w:rsidRDefault="00B37212" w:rsidP="00C7120D">
            <w:r>
              <w:t>Anticipation Guide</w:t>
            </w:r>
          </w:p>
        </w:tc>
        <w:tc>
          <w:tcPr>
            <w:tcW w:w="5499" w:type="dxa"/>
          </w:tcPr>
          <w:p w14:paraId="33E4BCFC" w14:textId="3FD8C78F" w:rsidR="00C7120D" w:rsidRDefault="00C7120D" w:rsidP="00C7120D">
            <w:r>
              <w:t>Present in Packet</w:t>
            </w:r>
          </w:p>
        </w:tc>
        <w:tc>
          <w:tcPr>
            <w:tcW w:w="796" w:type="dxa"/>
          </w:tcPr>
          <w:p w14:paraId="6932E4E4" w14:textId="77777777" w:rsidR="00C7120D" w:rsidRDefault="00C7120D" w:rsidP="00C7120D"/>
        </w:tc>
      </w:tr>
      <w:tr w:rsidR="00C7120D" w14:paraId="554F09C2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7607574" w14:textId="77777777" w:rsidR="00C7120D" w:rsidRDefault="00C7120D" w:rsidP="00C7120D"/>
        </w:tc>
        <w:tc>
          <w:tcPr>
            <w:tcW w:w="5499" w:type="dxa"/>
          </w:tcPr>
          <w:p w14:paraId="5A86B9AE" w14:textId="74CCFB88" w:rsidR="00C7120D" w:rsidRDefault="00C7120D" w:rsidP="00C7120D">
            <w:r>
              <w:t>Completed</w:t>
            </w:r>
          </w:p>
        </w:tc>
        <w:tc>
          <w:tcPr>
            <w:tcW w:w="796" w:type="dxa"/>
          </w:tcPr>
          <w:p w14:paraId="7D8E408B" w14:textId="77777777" w:rsidR="00C7120D" w:rsidRDefault="00C7120D" w:rsidP="00C7120D"/>
        </w:tc>
      </w:tr>
    </w:tbl>
    <w:p w14:paraId="484CACF6" w14:textId="06CF4423" w:rsidR="00F81EE2" w:rsidRPr="00F81EE2" w:rsidRDefault="009B0E31" w:rsidP="004C3071">
      <w:pPr>
        <w:pStyle w:val="Heading1"/>
      </w:pPr>
      <w:r>
        <w:t>Participation</w:t>
      </w:r>
      <w:r w:rsidR="00A85ABB">
        <w:t xml:space="preserve">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214434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73ED3" w14:paraId="24AA9356" w14:textId="77777777" w:rsidTr="00F81EE2">
        <w:tc>
          <w:tcPr>
            <w:tcW w:w="2605" w:type="dxa"/>
            <w:shd w:val="clear" w:color="auto" w:fill="D9D9D9" w:themeFill="background1" w:themeFillShade="D9"/>
          </w:tcPr>
          <w:p w14:paraId="2053BE41" w14:textId="1C4D9F11" w:rsidR="00773ED3" w:rsidRDefault="00940F66" w:rsidP="006C53BE">
            <w:r>
              <w:t>Showing Up</w:t>
            </w:r>
          </w:p>
        </w:tc>
        <w:tc>
          <w:tcPr>
            <w:tcW w:w="5940" w:type="dxa"/>
          </w:tcPr>
          <w:p w14:paraId="47B68CBE" w14:textId="2DDBC4AA" w:rsidR="00773ED3" w:rsidRDefault="00940F66" w:rsidP="00773ED3">
            <w:r>
              <w:t>Ya did good, champ!</w:t>
            </w:r>
          </w:p>
        </w:tc>
        <w:tc>
          <w:tcPr>
            <w:tcW w:w="805" w:type="dxa"/>
          </w:tcPr>
          <w:p w14:paraId="414239A7" w14:textId="77777777" w:rsidR="00773ED3" w:rsidRDefault="00773ED3" w:rsidP="006C53BE"/>
        </w:tc>
      </w:tr>
    </w:tbl>
    <w:p w14:paraId="00B93393" w14:textId="650DFAF7" w:rsidR="00A85ABB" w:rsidRDefault="00A85ABB" w:rsidP="004C5EB9"/>
    <w:sectPr w:rsidR="00A85ABB" w:rsidSect="00BF6084">
      <w:pgSz w:w="12240" w:h="15840" w:orient="landscape" w:code="3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54950" w14:textId="77777777" w:rsidR="00214434" w:rsidRDefault="00214434" w:rsidP="00D52BCD">
      <w:pPr>
        <w:spacing w:after="0" w:line="240" w:lineRule="auto"/>
      </w:pPr>
      <w:r>
        <w:separator/>
      </w:r>
    </w:p>
  </w:endnote>
  <w:endnote w:type="continuationSeparator" w:id="0">
    <w:p w14:paraId="7751A91E" w14:textId="77777777" w:rsidR="00214434" w:rsidRDefault="00214434" w:rsidP="00D52BCD">
      <w:pPr>
        <w:spacing w:after="0" w:line="240" w:lineRule="auto"/>
      </w:pPr>
      <w:r>
        <w:continuationSeparator/>
      </w:r>
    </w:p>
  </w:endnote>
  <w:endnote w:type="continuationNotice" w:id="1">
    <w:p w14:paraId="1A0E80D9" w14:textId="77777777" w:rsidR="00214434" w:rsidRDefault="002144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DC29A" w14:textId="77777777" w:rsidR="00214434" w:rsidRDefault="00214434" w:rsidP="00D52BCD">
      <w:pPr>
        <w:spacing w:after="0" w:line="240" w:lineRule="auto"/>
      </w:pPr>
      <w:r>
        <w:separator/>
      </w:r>
    </w:p>
  </w:footnote>
  <w:footnote w:type="continuationSeparator" w:id="0">
    <w:p w14:paraId="63246B35" w14:textId="77777777" w:rsidR="00214434" w:rsidRDefault="00214434" w:rsidP="00D52BCD">
      <w:pPr>
        <w:spacing w:after="0" w:line="240" w:lineRule="auto"/>
      </w:pPr>
      <w:r>
        <w:continuationSeparator/>
      </w:r>
    </w:p>
  </w:footnote>
  <w:footnote w:type="continuationNotice" w:id="1">
    <w:p w14:paraId="1C64B232" w14:textId="77777777" w:rsidR="00214434" w:rsidRDefault="002144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6676"/>
    <w:multiLevelType w:val="hybridMultilevel"/>
    <w:tmpl w:val="2CD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bookFoldPrint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B"/>
    <w:rsid w:val="000027F9"/>
    <w:rsid w:val="0000454E"/>
    <w:rsid w:val="0000719D"/>
    <w:rsid w:val="00010BFA"/>
    <w:rsid w:val="00013132"/>
    <w:rsid w:val="000131B5"/>
    <w:rsid w:val="00013B0E"/>
    <w:rsid w:val="00014A0F"/>
    <w:rsid w:val="00016B2D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5F30"/>
    <w:rsid w:val="000762A4"/>
    <w:rsid w:val="00076809"/>
    <w:rsid w:val="00077ADB"/>
    <w:rsid w:val="00080077"/>
    <w:rsid w:val="00080D58"/>
    <w:rsid w:val="0008763D"/>
    <w:rsid w:val="00091F00"/>
    <w:rsid w:val="000926E8"/>
    <w:rsid w:val="000953A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6F65"/>
    <w:rsid w:val="000F7CE7"/>
    <w:rsid w:val="00100451"/>
    <w:rsid w:val="00100E1C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1EEE"/>
    <w:rsid w:val="00132A0C"/>
    <w:rsid w:val="00134433"/>
    <w:rsid w:val="001347ED"/>
    <w:rsid w:val="00135F97"/>
    <w:rsid w:val="001457B3"/>
    <w:rsid w:val="001515D1"/>
    <w:rsid w:val="0015478D"/>
    <w:rsid w:val="00155AE4"/>
    <w:rsid w:val="001600E1"/>
    <w:rsid w:val="001609CB"/>
    <w:rsid w:val="00164537"/>
    <w:rsid w:val="001654CB"/>
    <w:rsid w:val="0017102C"/>
    <w:rsid w:val="0017271B"/>
    <w:rsid w:val="00175425"/>
    <w:rsid w:val="00175A80"/>
    <w:rsid w:val="001804EB"/>
    <w:rsid w:val="001822A5"/>
    <w:rsid w:val="001903FC"/>
    <w:rsid w:val="00190E45"/>
    <w:rsid w:val="00195882"/>
    <w:rsid w:val="00196ABA"/>
    <w:rsid w:val="00196BC9"/>
    <w:rsid w:val="001A0876"/>
    <w:rsid w:val="001A3CED"/>
    <w:rsid w:val="001A62CA"/>
    <w:rsid w:val="001A6B74"/>
    <w:rsid w:val="001B5028"/>
    <w:rsid w:val="001B5436"/>
    <w:rsid w:val="001C3E48"/>
    <w:rsid w:val="001C43A6"/>
    <w:rsid w:val="001C4CFD"/>
    <w:rsid w:val="001C5A79"/>
    <w:rsid w:val="001C71E6"/>
    <w:rsid w:val="001D1EB8"/>
    <w:rsid w:val="001D1F7C"/>
    <w:rsid w:val="001D52FC"/>
    <w:rsid w:val="001D7727"/>
    <w:rsid w:val="001E4EDD"/>
    <w:rsid w:val="001E6547"/>
    <w:rsid w:val="001E73D1"/>
    <w:rsid w:val="001E7CBD"/>
    <w:rsid w:val="001F04D7"/>
    <w:rsid w:val="001F639C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434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6EB2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1A9"/>
    <w:rsid w:val="00262389"/>
    <w:rsid w:val="00262F22"/>
    <w:rsid w:val="00263599"/>
    <w:rsid w:val="00267A87"/>
    <w:rsid w:val="002700C7"/>
    <w:rsid w:val="002738CD"/>
    <w:rsid w:val="00273AC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1251"/>
    <w:rsid w:val="002A2137"/>
    <w:rsid w:val="002A3693"/>
    <w:rsid w:val="002A491A"/>
    <w:rsid w:val="002A55C6"/>
    <w:rsid w:val="002A686E"/>
    <w:rsid w:val="002A6E50"/>
    <w:rsid w:val="002A7CE1"/>
    <w:rsid w:val="002A7FDC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2557"/>
    <w:rsid w:val="002D361D"/>
    <w:rsid w:val="002D4363"/>
    <w:rsid w:val="002D50A2"/>
    <w:rsid w:val="002D6E41"/>
    <w:rsid w:val="002E2233"/>
    <w:rsid w:val="002E235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681E"/>
    <w:rsid w:val="003070C4"/>
    <w:rsid w:val="003117D5"/>
    <w:rsid w:val="00311DD6"/>
    <w:rsid w:val="00313D93"/>
    <w:rsid w:val="00314436"/>
    <w:rsid w:val="00316740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DEF"/>
    <w:rsid w:val="00353F14"/>
    <w:rsid w:val="0035504C"/>
    <w:rsid w:val="003610F8"/>
    <w:rsid w:val="0036119B"/>
    <w:rsid w:val="00361B67"/>
    <w:rsid w:val="00365EA0"/>
    <w:rsid w:val="003678B7"/>
    <w:rsid w:val="00371AE9"/>
    <w:rsid w:val="00371BD9"/>
    <w:rsid w:val="00373283"/>
    <w:rsid w:val="00373BE0"/>
    <w:rsid w:val="00381A98"/>
    <w:rsid w:val="0038609F"/>
    <w:rsid w:val="003863C0"/>
    <w:rsid w:val="0038658B"/>
    <w:rsid w:val="0038698C"/>
    <w:rsid w:val="00393539"/>
    <w:rsid w:val="003A201F"/>
    <w:rsid w:val="003A3207"/>
    <w:rsid w:val="003B0E71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148D"/>
    <w:rsid w:val="003F5A27"/>
    <w:rsid w:val="003F5ED7"/>
    <w:rsid w:val="003F7608"/>
    <w:rsid w:val="00400089"/>
    <w:rsid w:val="0040313F"/>
    <w:rsid w:val="00404E72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349BC"/>
    <w:rsid w:val="004423D1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67B9F"/>
    <w:rsid w:val="0047022F"/>
    <w:rsid w:val="0047143F"/>
    <w:rsid w:val="004737B7"/>
    <w:rsid w:val="00475DA0"/>
    <w:rsid w:val="004814D4"/>
    <w:rsid w:val="00484F03"/>
    <w:rsid w:val="00485E14"/>
    <w:rsid w:val="00490BF7"/>
    <w:rsid w:val="0049394F"/>
    <w:rsid w:val="00494441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E6A79"/>
    <w:rsid w:val="004F0624"/>
    <w:rsid w:val="004F25D6"/>
    <w:rsid w:val="004F3014"/>
    <w:rsid w:val="004F3AA4"/>
    <w:rsid w:val="004F53FC"/>
    <w:rsid w:val="00503C88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269FE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2256"/>
    <w:rsid w:val="00567737"/>
    <w:rsid w:val="00567BDA"/>
    <w:rsid w:val="0057146D"/>
    <w:rsid w:val="00572FE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A6CB6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20C2"/>
    <w:rsid w:val="005D713B"/>
    <w:rsid w:val="005D769A"/>
    <w:rsid w:val="005D794B"/>
    <w:rsid w:val="005D7C4E"/>
    <w:rsid w:val="005E20A1"/>
    <w:rsid w:val="005F17B8"/>
    <w:rsid w:val="005F26F9"/>
    <w:rsid w:val="005F339B"/>
    <w:rsid w:val="005F6B7B"/>
    <w:rsid w:val="005F71F5"/>
    <w:rsid w:val="005F785E"/>
    <w:rsid w:val="00605ADB"/>
    <w:rsid w:val="00605C10"/>
    <w:rsid w:val="00606892"/>
    <w:rsid w:val="006101A6"/>
    <w:rsid w:val="0061076E"/>
    <w:rsid w:val="00611700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121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3F5B"/>
    <w:rsid w:val="00665245"/>
    <w:rsid w:val="00671D79"/>
    <w:rsid w:val="00673E0E"/>
    <w:rsid w:val="00674A30"/>
    <w:rsid w:val="00677807"/>
    <w:rsid w:val="006820BC"/>
    <w:rsid w:val="0068248D"/>
    <w:rsid w:val="0068544A"/>
    <w:rsid w:val="00686363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B63FD"/>
    <w:rsid w:val="006C1586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4EB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519A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3ED3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10E"/>
    <w:rsid w:val="007A1D53"/>
    <w:rsid w:val="007A21FE"/>
    <w:rsid w:val="007A22C3"/>
    <w:rsid w:val="007A2786"/>
    <w:rsid w:val="007A2EF1"/>
    <w:rsid w:val="007A42DE"/>
    <w:rsid w:val="007A79BF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5841"/>
    <w:rsid w:val="007C756B"/>
    <w:rsid w:val="007C7B1B"/>
    <w:rsid w:val="007D08AC"/>
    <w:rsid w:val="007D0C1E"/>
    <w:rsid w:val="007D0D61"/>
    <w:rsid w:val="007D5CDC"/>
    <w:rsid w:val="007D60C0"/>
    <w:rsid w:val="007E0FEF"/>
    <w:rsid w:val="007E3783"/>
    <w:rsid w:val="007E37E1"/>
    <w:rsid w:val="007E7A09"/>
    <w:rsid w:val="007F164F"/>
    <w:rsid w:val="007F7404"/>
    <w:rsid w:val="00800C09"/>
    <w:rsid w:val="00800EBF"/>
    <w:rsid w:val="00803CE9"/>
    <w:rsid w:val="0080492A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6EF2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4218"/>
    <w:rsid w:val="008778FC"/>
    <w:rsid w:val="0088086D"/>
    <w:rsid w:val="00883EFF"/>
    <w:rsid w:val="00885037"/>
    <w:rsid w:val="0088556C"/>
    <w:rsid w:val="008871C9"/>
    <w:rsid w:val="00887421"/>
    <w:rsid w:val="0088776E"/>
    <w:rsid w:val="008A2692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0B84"/>
    <w:rsid w:val="008D4718"/>
    <w:rsid w:val="008D5C7B"/>
    <w:rsid w:val="008D77F5"/>
    <w:rsid w:val="008D7B95"/>
    <w:rsid w:val="008E0CCB"/>
    <w:rsid w:val="008E23BF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3555"/>
    <w:rsid w:val="0090387E"/>
    <w:rsid w:val="00904C3F"/>
    <w:rsid w:val="009053DA"/>
    <w:rsid w:val="00906778"/>
    <w:rsid w:val="00910D03"/>
    <w:rsid w:val="0091119A"/>
    <w:rsid w:val="00914F6B"/>
    <w:rsid w:val="00916BA9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0F66"/>
    <w:rsid w:val="009420E1"/>
    <w:rsid w:val="009426E4"/>
    <w:rsid w:val="009437A3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768EA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0E31"/>
    <w:rsid w:val="009B1058"/>
    <w:rsid w:val="009B3457"/>
    <w:rsid w:val="009B53CB"/>
    <w:rsid w:val="009C091B"/>
    <w:rsid w:val="009C0B5E"/>
    <w:rsid w:val="009C1DBB"/>
    <w:rsid w:val="009C3965"/>
    <w:rsid w:val="009C61E0"/>
    <w:rsid w:val="009D0247"/>
    <w:rsid w:val="009D03FC"/>
    <w:rsid w:val="009E04C6"/>
    <w:rsid w:val="009E2771"/>
    <w:rsid w:val="009E54CE"/>
    <w:rsid w:val="009E5E42"/>
    <w:rsid w:val="009F343B"/>
    <w:rsid w:val="009F71DC"/>
    <w:rsid w:val="00A017C5"/>
    <w:rsid w:val="00A02559"/>
    <w:rsid w:val="00A05FBB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4A75"/>
    <w:rsid w:val="00A461FC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5859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5F69"/>
    <w:rsid w:val="00A8613B"/>
    <w:rsid w:val="00A86FA8"/>
    <w:rsid w:val="00A9015D"/>
    <w:rsid w:val="00A908BD"/>
    <w:rsid w:val="00A921E1"/>
    <w:rsid w:val="00A97094"/>
    <w:rsid w:val="00AA594A"/>
    <w:rsid w:val="00AA5FCC"/>
    <w:rsid w:val="00AA72D8"/>
    <w:rsid w:val="00AA7301"/>
    <w:rsid w:val="00AB059B"/>
    <w:rsid w:val="00AB1312"/>
    <w:rsid w:val="00AB639F"/>
    <w:rsid w:val="00AC2404"/>
    <w:rsid w:val="00AC24A4"/>
    <w:rsid w:val="00AC6262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72A"/>
    <w:rsid w:val="00B05EC7"/>
    <w:rsid w:val="00B0773A"/>
    <w:rsid w:val="00B131B6"/>
    <w:rsid w:val="00B15D97"/>
    <w:rsid w:val="00B23B47"/>
    <w:rsid w:val="00B24D01"/>
    <w:rsid w:val="00B265F2"/>
    <w:rsid w:val="00B266B9"/>
    <w:rsid w:val="00B2706B"/>
    <w:rsid w:val="00B31D66"/>
    <w:rsid w:val="00B332BE"/>
    <w:rsid w:val="00B367D8"/>
    <w:rsid w:val="00B37212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27"/>
    <w:rsid w:val="00B64285"/>
    <w:rsid w:val="00B6502D"/>
    <w:rsid w:val="00B666DB"/>
    <w:rsid w:val="00B7185A"/>
    <w:rsid w:val="00B72439"/>
    <w:rsid w:val="00B73B11"/>
    <w:rsid w:val="00B73C5C"/>
    <w:rsid w:val="00B75F94"/>
    <w:rsid w:val="00B77557"/>
    <w:rsid w:val="00B81826"/>
    <w:rsid w:val="00B81FDA"/>
    <w:rsid w:val="00B85262"/>
    <w:rsid w:val="00B93203"/>
    <w:rsid w:val="00B93885"/>
    <w:rsid w:val="00B95C96"/>
    <w:rsid w:val="00B967BE"/>
    <w:rsid w:val="00B96B4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B196C"/>
    <w:rsid w:val="00BB2B14"/>
    <w:rsid w:val="00BC0B43"/>
    <w:rsid w:val="00BC3AA9"/>
    <w:rsid w:val="00BC5534"/>
    <w:rsid w:val="00BC6176"/>
    <w:rsid w:val="00BD0ED2"/>
    <w:rsid w:val="00BD512E"/>
    <w:rsid w:val="00BD6744"/>
    <w:rsid w:val="00BE0EE3"/>
    <w:rsid w:val="00BE1057"/>
    <w:rsid w:val="00BE279F"/>
    <w:rsid w:val="00BE3B82"/>
    <w:rsid w:val="00BE50A3"/>
    <w:rsid w:val="00BF4ED8"/>
    <w:rsid w:val="00BF5800"/>
    <w:rsid w:val="00BF6084"/>
    <w:rsid w:val="00BF684A"/>
    <w:rsid w:val="00BF6C9E"/>
    <w:rsid w:val="00C0077B"/>
    <w:rsid w:val="00C01787"/>
    <w:rsid w:val="00C01A34"/>
    <w:rsid w:val="00C01C75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A1F"/>
    <w:rsid w:val="00C42FDF"/>
    <w:rsid w:val="00C445DB"/>
    <w:rsid w:val="00C454F9"/>
    <w:rsid w:val="00C45954"/>
    <w:rsid w:val="00C471BA"/>
    <w:rsid w:val="00C52B29"/>
    <w:rsid w:val="00C547E8"/>
    <w:rsid w:val="00C551C5"/>
    <w:rsid w:val="00C55EA9"/>
    <w:rsid w:val="00C60588"/>
    <w:rsid w:val="00C60FC9"/>
    <w:rsid w:val="00C6129C"/>
    <w:rsid w:val="00C629E0"/>
    <w:rsid w:val="00C643F2"/>
    <w:rsid w:val="00C647A5"/>
    <w:rsid w:val="00C7120D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3B8C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572F"/>
    <w:rsid w:val="00D159B9"/>
    <w:rsid w:val="00D16F6E"/>
    <w:rsid w:val="00D1777B"/>
    <w:rsid w:val="00D20857"/>
    <w:rsid w:val="00D22E4C"/>
    <w:rsid w:val="00D32065"/>
    <w:rsid w:val="00D34F35"/>
    <w:rsid w:val="00D35D7E"/>
    <w:rsid w:val="00D36AC0"/>
    <w:rsid w:val="00D42944"/>
    <w:rsid w:val="00D43455"/>
    <w:rsid w:val="00D44581"/>
    <w:rsid w:val="00D45659"/>
    <w:rsid w:val="00D51BB8"/>
    <w:rsid w:val="00D52BCD"/>
    <w:rsid w:val="00D536E3"/>
    <w:rsid w:val="00D53A31"/>
    <w:rsid w:val="00D555EC"/>
    <w:rsid w:val="00D571A4"/>
    <w:rsid w:val="00D57560"/>
    <w:rsid w:val="00D623E0"/>
    <w:rsid w:val="00D62B3F"/>
    <w:rsid w:val="00D67771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72CE"/>
    <w:rsid w:val="00DA0E85"/>
    <w:rsid w:val="00DA3A70"/>
    <w:rsid w:val="00DA4BF3"/>
    <w:rsid w:val="00DA69A7"/>
    <w:rsid w:val="00DB0186"/>
    <w:rsid w:val="00DB0825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429"/>
    <w:rsid w:val="00DF6A29"/>
    <w:rsid w:val="00E13249"/>
    <w:rsid w:val="00E151A3"/>
    <w:rsid w:val="00E20A4B"/>
    <w:rsid w:val="00E229A1"/>
    <w:rsid w:val="00E23713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D92"/>
    <w:rsid w:val="00E64F04"/>
    <w:rsid w:val="00E653AD"/>
    <w:rsid w:val="00E67821"/>
    <w:rsid w:val="00E73B42"/>
    <w:rsid w:val="00E73F57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A6B8C"/>
    <w:rsid w:val="00EB37EB"/>
    <w:rsid w:val="00EB4EB5"/>
    <w:rsid w:val="00EC6DE9"/>
    <w:rsid w:val="00EC7753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6102"/>
    <w:rsid w:val="00F1733A"/>
    <w:rsid w:val="00F17813"/>
    <w:rsid w:val="00F3086A"/>
    <w:rsid w:val="00F30BCA"/>
    <w:rsid w:val="00F34B20"/>
    <w:rsid w:val="00F35454"/>
    <w:rsid w:val="00F40303"/>
    <w:rsid w:val="00F404D1"/>
    <w:rsid w:val="00F40CCD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00BA"/>
    <w:rsid w:val="00F71761"/>
    <w:rsid w:val="00F7326C"/>
    <w:rsid w:val="00F77563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D7143"/>
    <w:rsid w:val="00FE0CEE"/>
    <w:rsid w:val="00FE44AE"/>
    <w:rsid w:val="00FE700D"/>
    <w:rsid w:val="00FE7D29"/>
    <w:rsid w:val="00FE7DE2"/>
    <w:rsid w:val="00FF049E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B02E71"/>
  <w15:chartTrackingRefBased/>
  <w15:docId w15:val="{DB3A211D-C463-40D1-9A10-57A24DB5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72E896-ADDE-4B41-9FDA-60ECC986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2214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139</cp:revision>
  <cp:lastPrinted>2020-01-02T17:16:00Z</cp:lastPrinted>
  <dcterms:created xsi:type="dcterms:W3CDTF">2019-12-26T17:54:00Z</dcterms:created>
  <dcterms:modified xsi:type="dcterms:W3CDTF">2020-01-02T17:55:00Z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