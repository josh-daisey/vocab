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2C6" w14:textId="6F836BEF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044AD8">
        <w:rPr>
          <w:rStyle w:val="BookTitle"/>
          <w:sz w:val="24"/>
          <w:szCs w:val="24"/>
        </w:rPr>
        <w:t>10</w:t>
      </w:r>
      <w:r w:rsidR="00044AD8" w:rsidRPr="00044AD8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5B747922" w14:textId="2A1FFAA7" w:rsidR="009F71DC" w:rsidRPr="009F71DC" w:rsidRDefault="00A461FC" w:rsidP="009F71DC">
      <w:pPr>
        <w:pStyle w:val="Heading1"/>
      </w:pPr>
      <w:r>
        <w:t>Initial Setup</w:t>
      </w:r>
    </w:p>
    <w:p w14:paraId="4BE7FCE5" w14:textId="43F89CCC" w:rsidR="00567737" w:rsidRDefault="000A56CA" w:rsidP="00BB196C">
      <w:pPr>
        <w:pStyle w:val="ListParagraph"/>
        <w:numPr>
          <w:ilvl w:val="0"/>
          <w:numId w:val="10"/>
        </w:numPr>
      </w:pPr>
      <w:r>
        <w:t>Three-hole punch this DocPac</w:t>
      </w:r>
      <w:r w:rsidR="00273ACC">
        <w:t>.</w:t>
      </w:r>
    </w:p>
    <w:p w14:paraId="476889A7" w14:textId="184BBC2A" w:rsidR="00611700" w:rsidRDefault="00611700" w:rsidP="00BB196C">
      <w:pPr>
        <w:pStyle w:val="ListParagraph"/>
        <w:numPr>
          <w:ilvl w:val="0"/>
          <w:numId w:val="10"/>
        </w:numPr>
      </w:pPr>
      <w:r>
        <w:t xml:space="preserve">Three-hole punch </w:t>
      </w:r>
      <w:r w:rsidR="00273ACC">
        <w:t>documents in</w:t>
      </w:r>
      <w:r w:rsidR="005F71F5">
        <w:t>cluded in</w:t>
      </w:r>
      <w:r w:rsidR="00273ACC">
        <w:t xml:space="preserve"> this DocPac.</w:t>
      </w:r>
    </w:p>
    <w:p w14:paraId="2C7E5034" w14:textId="545F11C8" w:rsidR="003F148D" w:rsidRDefault="003F148D" w:rsidP="003F148D">
      <w:pPr>
        <w:pStyle w:val="ListParagraph"/>
        <w:numPr>
          <w:ilvl w:val="0"/>
          <w:numId w:val="10"/>
        </w:numPr>
      </w:pPr>
      <w:r>
        <w:t xml:space="preserve">Write name in top-right corner or </w:t>
      </w:r>
      <w:r>
        <w:rPr>
          <w:i/>
          <w:iCs/>
        </w:rPr>
        <w:t>indicated position</w:t>
      </w:r>
      <w:r>
        <w:t xml:space="preserve"> on </w:t>
      </w:r>
      <w:r w:rsidR="001F639C">
        <w:t>this DocPac</w:t>
      </w:r>
      <w:r>
        <w:t>.</w:t>
      </w:r>
    </w:p>
    <w:p w14:paraId="482CA0CD" w14:textId="2672AC61" w:rsidR="009F71DC" w:rsidRDefault="009F71DC" w:rsidP="00BB196C">
      <w:pPr>
        <w:pStyle w:val="ListParagraph"/>
        <w:numPr>
          <w:ilvl w:val="0"/>
          <w:numId w:val="10"/>
        </w:numPr>
      </w:pPr>
      <w:r>
        <w:t xml:space="preserve">Write name </w:t>
      </w:r>
      <w:r w:rsidR="003F148D">
        <w:t xml:space="preserve">in top-right corner or </w:t>
      </w:r>
      <w:r w:rsidR="003F148D">
        <w:rPr>
          <w:i/>
          <w:iCs/>
        </w:rPr>
        <w:t>indicated position</w:t>
      </w:r>
      <w:r w:rsidR="003F148D">
        <w:t xml:space="preserve"> on included documents.</w:t>
      </w:r>
    </w:p>
    <w:p w14:paraId="3BCB62E8" w14:textId="640917EE" w:rsidR="00BB196C" w:rsidRDefault="0000454E" w:rsidP="00BB196C">
      <w:pPr>
        <w:pStyle w:val="ListParagraph"/>
        <w:numPr>
          <w:ilvl w:val="0"/>
          <w:numId w:val="10"/>
        </w:numPr>
      </w:pPr>
      <w:r>
        <w:t>Remove previous Table of Contents, if any</w:t>
      </w:r>
      <w:r w:rsidR="00BB196C">
        <w:t>, from binder.</w:t>
      </w:r>
    </w:p>
    <w:p w14:paraId="4F45ACA9" w14:textId="2CAA6BCC" w:rsidR="00BB196C" w:rsidRDefault="0036119B" w:rsidP="00BB196C">
      <w:pPr>
        <w:pStyle w:val="ListParagraph"/>
        <w:numPr>
          <w:ilvl w:val="0"/>
          <w:numId w:val="10"/>
        </w:numPr>
      </w:pPr>
      <w:r>
        <w:t>Install new Table of Contents at beginning of binder.</w:t>
      </w:r>
    </w:p>
    <w:p w14:paraId="20F636F2" w14:textId="12C8E3C6" w:rsidR="0036119B" w:rsidRDefault="007D08AC" w:rsidP="00BB196C">
      <w:pPr>
        <w:pStyle w:val="ListParagraph"/>
        <w:numPr>
          <w:ilvl w:val="0"/>
          <w:numId w:val="10"/>
        </w:numPr>
      </w:pPr>
      <w:r>
        <w:t xml:space="preserve">Install </w:t>
      </w:r>
      <w:r w:rsidR="00404E72">
        <w:t>returned documents from previous week’s DocPac</w:t>
      </w:r>
      <w:r w:rsidR="00EA6B8C">
        <w:t xml:space="preserve"> in</w:t>
      </w:r>
      <w:r w:rsidR="00195882">
        <w:t xml:space="preserve"> the order indicated by the newest Table of Contents</w:t>
      </w:r>
      <w:r w:rsidR="005E20A1">
        <w:t>.</w:t>
      </w:r>
    </w:p>
    <w:p w14:paraId="3FD6DEB9" w14:textId="414ABAC4" w:rsidR="003F63E7" w:rsidRDefault="003F63E7" w:rsidP="00BB196C">
      <w:pPr>
        <w:pStyle w:val="ListParagraph"/>
        <w:numPr>
          <w:ilvl w:val="0"/>
          <w:numId w:val="10"/>
        </w:numPr>
      </w:pPr>
      <w:r>
        <w:t xml:space="preserve">Install any “patched” versions of old </w:t>
      </w:r>
      <w:r w:rsidR="0066641E">
        <w:t xml:space="preserve">documents into </w:t>
      </w:r>
      <w:r w:rsidR="002B6EE1">
        <w:t>binder.</w:t>
      </w:r>
    </w:p>
    <w:p w14:paraId="4399454C" w14:textId="1BC77BDF" w:rsidR="005E20A1" w:rsidRDefault="005E20A1" w:rsidP="00BB196C">
      <w:pPr>
        <w:pStyle w:val="ListParagraph"/>
        <w:numPr>
          <w:ilvl w:val="0"/>
          <w:numId w:val="10"/>
        </w:numPr>
      </w:pPr>
      <w:r>
        <w:t xml:space="preserve">Install returned </w:t>
      </w:r>
      <w:r w:rsidR="00F700BA">
        <w:t xml:space="preserve">DocPac into the end of binder in </w:t>
      </w:r>
      <w:r w:rsidR="00F40CCD">
        <w:t>order of date.</w:t>
      </w:r>
    </w:p>
    <w:p w14:paraId="12481E6D" w14:textId="509425C5" w:rsidR="003F63E7" w:rsidRDefault="00B64227" w:rsidP="003F63E7">
      <w:pPr>
        <w:pStyle w:val="ListParagraph"/>
        <w:numPr>
          <w:ilvl w:val="0"/>
          <w:numId w:val="10"/>
        </w:numPr>
      </w:pPr>
      <w:r>
        <w:t xml:space="preserve">Install </w:t>
      </w:r>
      <w:r w:rsidR="00567737">
        <w:t xml:space="preserve">this DocPac, with </w:t>
      </w:r>
      <w:r w:rsidR="00390375">
        <w:t>remaining</w:t>
      </w:r>
      <w:r w:rsidR="002E2351">
        <w:t xml:space="preserve"> documents, in front of binder.</w:t>
      </w:r>
    </w:p>
    <w:p w14:paraId="5E79CE02" w14:textId="1BAEFDFA" w:rsidR="00390375" w:rsidRDefault="00390375" w:rsidP="00390375">
      <w:pPr>
        <w:pStyle w:val="ListParagraph"/>
        <w:numPr>
          <w:ilvl w:val="0"/>
          <w:numId w:val="10"/>
        </w:numPr>
      </w:pPr>
      <w:r>
        <w:t>Install weekly goals in front of binder</w:t>
      </w:r>
    </w:p>
    <w:p w14:paraId="610CB9AD" w14:textId="24B23156" w:rsidR="00D435D0" w:rsidRDefault="00D435D0" w:rsidP="00D435D0">
      <w:pPr>
        <w:pStyle w:val="Heading1"/>
      </w:pPr>
      <w:r>
        <w:t>Included Documentation:</w:t>
      </w:r>
    </w:p>
    <w:p w14:paraId="631B79BF" w14:textId="3E0C971A" w:rsidR="00D435D0" w:rsidRDefault="00D435D0" w:rsidP="00D435D0">
      <w:pPr>
        <w:pStyle w:val="ListParagraph"/>
        <w:numPr>
          <w:ilvl w:val="0"/>
          <w:numId w:val="14"/>
        </w:numPr>
      </w:pPr>
      <w:r>
        <w:t>Doc</w:t>
      </w:r>
      <w:r w:rsidR="007E3565">
        <w:t>umentation Packet “folder”</w:t>
      </w:r>
    </w:p>
    <w:p w14:paraId="1DDC4752" w14:textId="1821D27C" w:rsidR="00947D3F" w:rsidRDefault="00947D3F" w:rsidP="00947D3F">
      <w:pPr>
        <w:pStyle w:val="ListParagraph"/>
        <w:numPr>
          <w:ilvl w:val="0"/>
          <w:numId w:val="14"/>
        </w:numPr>
      </w:pPr>
      <w:r>
        <w:t>Weekly Goals</w:t>
      </w:r>
    </w:p>
    <w:p w14:paraId="6494A720" w14:textId="58445F05" w:rsidR="007B42C4" w:rsidRDefault="00714FCF" w:rsidP="00947D3F">
      <w:pPr>
        <w:pStyle w:val="ListParagraph"/>
        <w:numPr>
          <w:ilvl w:val="0"/>
          <w:numId w:val="14"/>
        </w:numPr>
      </w:pPr>
      <w:r>
        <w:t>Pocket Guide:</w:t>
      </w:r>
      <w:r w:rsidR="00326D61">
        <w:t xml:space="preserve"> Company Meeting Participation</w:t>
      </w:r>
    </w:p>
    <w:p w14:paraId="51FE35FB" w14:textId="7D4ACE84" w:rsidR="003C3500" w:rsidRDefault="003C3500" w:rsidP="00947D3F">
      <w:pPr>
        <w:pStyle w:val="ListParagraph"/>
        <w:numPr>
          <w:ilvl w:val="0"/>
          <w:numId w:val="14"/>
        </w:numPr>
      </w:pPr>
      <w:r>
        <w:t>Chapter Cover Pages</w:t>
      </w:r>
    </w:p>
    <w:p w14:paraId="39E19C95" w14:textId="48631AD3" w:rsidR="003C3500" w:rsidRDefault="003C3500" w:rsidP="003C3500">
      <w:pPr>
        <w:pStyle w:val="ListParagraph"/>
        <w:numPr>
          <w:ilvl w:val="1"/>
          <w:numId w:val="14"/>
        </w:numPr>
      </w:pPr>
      <w:r>
        <w:t>Prof. Comms, Coding Principles, Interactive Media</w:t>
      </w:r>
    </w:p>
    <w:p w14:paraId="0FB137A4" w14:textId="1E20158C" w:rsidR="007E3565" w:rsidRDefault="007E3565" w:rsidP="00D435D0">
      <w:pPr>
        <w:pStyle w:val="ListParagraph"/>
        <w:numPr>
          <w:ilvl w:val="0"/>
          <w:numId w:val="14"/>
        </w:numPr>
      </w:pPr>
      <w:r>
        <w:t>New Table of Contents</w:t>
      </w:r>
    </w:p>
    <w:p w14:paraId="4FE759D3" w14:textId="42FA48C9" w:rsidR="007E3565" w:rsidRDefault="00F72994" w:rsidP="00D435D0">
      <w:pPr>
        <w:pStyle w:val="ListParagraph"/>
        <w:numPr>
          <w:ilvl w:val="0"/>
          <w:numId w:val="14"/>
        </w:numPr>
      </w:pPr>
      <w:r w:rsidRPr="00F72994">
        <w:t>Inappropriate Language: Anticipation Guide (V1.0.0)</w:t>
      </w:r>
    </w:p>
    <w:p w14:paraId="24F807DE" w14:textId="61001675" w:rsidR="00D65D04" w:rsidRDefault="00D65D04" w:rsidP="00D65D04">
      <w:pPr>
        <w:pStyle w:val="ListParagraph"/>
        <w:numPr>
          <w:ilvl w:val="0"/>
          <w:numId w:val="14"/>
        </w:numPr>
      </w:pPr>
      <w:r>
        <w:t xml:space="preserve">Professional Communications: </w:t>
      </w:r>
      <w:r w:rsidR="00CB67A4">
        <w:t>Personal and Business Life</w:t>
      </w:r>
    </w:p>
    <w:p w14:paraId="6161EF68" w14:textId="450326E5" w:rsidR="00D65D04" w:rsidRPr="00D435D0" w:rsidRDefault="006D3F5B" w:rsidP="00D65D04">
      <w:pPr>
        <w:pStyle w:val="ListParagraph"/>
        <w:numPr>
          <w:ilvl w:val="0"/>
          <w:numId w:val="14"/>
        </w:numPr>
      </w:pPr>
      <w:r>
        <w:t>Coding Principles: Functions</w:t>
      </w:r>
    </w:p>
    <w:p w14:paraId="3E6B80A7" w14:textId="683F7EDA" w:rsidR="004B07CB" w:rsidRDefault="004B07CB" w:rsidP="004B07CB">
      <w:pPr>
        <w:pStyle w:val="Heading1"/>
      </w:pPr>
      <w:r>
        <w:t xml:space="preserve">Required </w:t>
      </w:r>
      <w:r w:rsidR="00A44A75">
        <w:t>P</w:t>
      </w:r>
      <w:r w:rsidR="002C2FE3">
        <w:t>articipation</w:t>
      </w:r>
    </w:p>
    <w:p w14:paraId="21FDD32B" w14:textId="77777777" w:rsidR="002C2FE3" w:rsidRDefault="00D952EE" w:rsidP="002C2FE3">
      <w:pPr>
        <w:pStyle w:val="ListParagraph"/>
        <w:numPr>
          <w:ilvl w:val="0"/>
          <w:numId w:val="12"/>
        </w:numPr>
      </w:pPr>
      <w:r>
        <w:t>Did you</w:t>
      </w:r>
      <w:r w:rsidR="00FB3710">
        <w:t>r</w:t>
      </w:r>
      <w:r>
        <w:t xml:space="preserve"> company hit their goal for this week?</w:t>
      </w:r>
    </w:p>
    <w:p w14:paraId="671FB76C" w14:textId="09AC18A2" w:rsidR="00D74D5C" w:rsidRDefault="002C2FE3" w:rsidP="002C2FE3">
      <w:pPr>
        <w:pStyle w:val="ListParagraph"/>
        <w:numPr>
          <w:ilvl w:val="0"/>
          <w:numId w:val="12"/>
        </w:numPr>
      </w:pPr>
      <w:r>
        <w:t xml:space="preserve">Did you </w:t>
      </w:r>
      <w:r w:rsidR="00DD2EE5">
        <w:t>participate in your company meeting?</w:t>
      </w:r>
      <w:r w:rsidR="00D74D5C">
        <w:br w:type="page"/>
      </w:r>
    </w:p>
    <w:p w14:paraId="13DDBF53" w14:textId="6DE43705" w:rsidR="00EE5B9F" w:rsidRDefault="00576219" w:rsidP="00576219">
      <w:pPr>
        <w:pStyle w:val="Heading1"/>
      </w:pPr>
      <w:r>
        <w:lastRenderedPageBreak/>
        <w:t>Learning Objectives</w:t>
      </w:r>
    </w:p>
    <w:p w14:paraId="31F5F0B3" w14:textId="77777777" w:rsidR="00262F22" w:rsidRDefault="00262F22" w:rsidP="00576219"/>
    <w:p w14:paraId="733F592F" w14:textId="431FD693" w:rsidR="00D016CD" w:rsidRDefault="001176F8" w:rsidP="00576219">
      <w:r>
        <w:t>At the beginning of the week</w:t>
      </w:r>
      <w:r w:rsidR="0052470B">
        <w:t>, mark each box in the left column</w:t>
      </w:r>
      <w:r w:rsidR="00D016CD">
        <w:t xml:space="preserve"> </w:t>
      </w:r>
      <w:r w:rsidR="00102946">
        <w:t xml:space="preserve">with a </w:t>
      </w:r>
      <w:r w:rsidR="00102946" w:rsidRPr="00262F22">
        <w:rPr>
          <w:rStyle w:val="CodeBlockChar"/>
        </w:rPr>
        <w:t>+</w:t>
      </w:r>
      <w:r w:rsidR="00102946">
        <w:t xml:space="preserve">, </w:t>
      </w:r>
      <w:r w:rsidR="00102946" w:rsidRPr="00262F22">
        <w:rPr>
          <w:rStyle w:val="CodeBlockChar"/>
        </w:rPr>
        <w:t>o</w:t>
      </w:r>
      <w:r w:rsidR="00102946">
        <w:t xml:space="preserve">, or </w:t>
      </w:r>
      <w:r w:rsidR="00262F22" w:rsidRPr="00262F22">
        <w:rPr>
          <w:rStyle w:val="CodeBlockChar"/>
        </w:rPr>
        <w:t>-</w:t>
      </w:r>
      <w:r w:rsidR="00D016CD">
        <w:t>:</w:t>
      </w:r>
    </w:p>
    <w:p w14:paraId="6014B64A" w14:textId="77777777" w:rsidR="00D016CD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DA0E85">
        <w:rPr>
          <w:rFonts w:ascii="Segoe UI Emoji" w:hAnsi="Segoe UI Emoji" w:cs="Segoe UI Emoji"/>
        </w:rPr>
        <w:t>➕</w:t>
      </w:r>
      <w:r>
        <w:rPr>
          <w:rFonts w:cs="Segoe UI Emoji"/>
        </w:rPr>
        <w:t xml:space="preserve"> </w:t>
      </w:r>
      <w:r>
        <w:t>if you know enough to teach someone else about this</w:t>
      </w:r>
    </w:p>
    <w:p w14:paraId="15A20DE7" w14:textId="77777777" w:rsidR="00D016CD" w:rsidRPr="001457B3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351F58"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/>
        </w:rPr>
        <w:t xml:space="preserve"> if you know a little bit about this, but could learn more</w:t>
      </w:r>
    </w:p>
    <w:p w14:paraId="21B7BB7F" w14:textId="3ABA0C60" w:rsidR="00D016CD" w:rsidRPr="00262F22" w:rsidRDefault="00D016CD" w:rsidP="00262F22">
      <w:pPr>
        <w:pStyle w:val="ListParagraph"/>
        <w:numPr>
          <w:ilvl w:val="0"/>
          <w:numId w:val="7"/>
        </w:numPr>
        <w:ind w:left="90" w:firstLine="720"/>
      </w:pPr>
      <w:r w:rsidRPr="00FB44ED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if you do not know anything about this</w:t>
      </w:r>
    </w:p>
    <w:p w14:paraId="0E799C8A" w14:textId="77777777" w:rsidR="00262F22" w:rsidRPr="00576219" w:rsidRDefault="00262F22" w:rsidP="00262F22"/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805"/>
        <w:gridCol w:w="7020"/>
        <w:gridCol w:w="810"/>
      </w:tblGrid>
      <w:tr w:rsidR="00931BC4" w14:paraId="76503AB7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B68D7B8" w14:textId="77777777" w:rsidR="00931BC4" w:rsidRDefault="00931BC4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8965F" w14:textId="2CEA2B97" w:rsidR="00931BC4" w:rsidRDefault="005F27F5" w:rsidP="00931BC4">
            <w:pPr>
              <w:pStyle w:val="TableMid"/>
            </w:pPr>
            <w:r>
              <w:t>I know how to declare a function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01D7CF9" w14:textId="77777777" w:rsidR="00931BC4" w:rsidRDefault="00931BC4" w:rsidP="00CB34A0"/>
        </w:tc>
      </w:tr>
      <w:tr w:rsidR="00A05FBB" w14:paraId="5B88074C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0FADA06" w14:textId="77777777" w:rsidR="00A05FBB" w:rsidRDefault="00A05FBB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AEFA0" w14:textId="38E131FE" w:rsidR="00A05FBB" w:rsidRDefault="005F27F5" w:rsidP="00931BC4">
            <w:pPr>
              <w:pStyle w:val="TableMid"/>
            </w:pPr>
            <w:r>
              <w:t>I know how to call and function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7177FA0" w14:textId="77777777" w:rsidR="00A05FBB" w:rsidRDefault="00A05FBB" w:rsidP="00CB34A0"/>
        </w:tc>
      </w:tr>
      <w:tr w:rsidR="005F27F5" w14:paraId="1A8CE44A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1C5C7F3F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A49D6" w14:textId="6279181A" w:rsidR="005F27F5" w:rsidRDefault="005F27F5" w:rsidP="00931BC4">
            <w:pPr>
              <w:pStyle w:val="TableMid"/>
            </w:pPr>
            <w:r>
              <w:t>I know how to pass arguments in function calls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B3F6831" w14:textId="77777777" w:rsidR="005F27F5" w:rsidRDefault="005F27F5" w:rsidP="00CB34A0"/>
        </w:tc>
      </w:tr>
      <w:tr w:rsidR="005F27F5" w14:paraId="33E94EC2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D12B390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7F8E54" w14:textId="75458CAF" w:rsidR="005F27F5" w:rsidRDefault="005F27F5" w:rsidP="00931BC4">
            <w:pPr>
              <w:pStyle w:val="TableMid"/>
            </w:pPr>
            <w:r>
              <w:t>I know how to use arguments in function declarations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583FF64" w14:textId="77777777" w:rsidR="005F27F5" w:rsidRDefault="005F27F5" w:rsidP="00CB34A0"/>
        </w:tc>
      </w:tr>
      <w:tr w:rsidR="005F27F5" w14:paraId="7E546094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319BDCEC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71869" w14:textId="1D731E88" w:rsidR="005F27F5" w:rsidRDefault="005F27F5" w:rsidP="00931BC4">
            <w:pPr>
              <w:pStyle w:val="TableMid"/>
            </w:pPr>
            <w:r>
              <w:t>I know how to use return statements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AF04358" w14:textId="77777777" w:rsidR="005F27F5" w:rsidRDefault="005F27F5" w:rsidP="00CB34A0"/>
        </w:tc>
      </w:tr>
      <w:tr w:rsidR="005F27F5" w14:paraId="06B3F4D5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2B9C1271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C3419" w14:textId="30EF5DB8" w:rsidR="005F27F5" w:rsidRDefault="005F27F5" w:rsidP="00931BC4">
            <w:pPr>
              <w:pStyle w:val="TableMid"/>
            </w:pPr>
            <w:r>
              <w:t>I know how personal and business relationships differ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0E75BA7" w14:textId="77777777" w:rsidR="005F27F5" w:rsidRDefault="005F27F5" w:rsidP="00CB34A0"/>
        </w:tc>
      </w:tr>
      <w:tr w:rsidR="005F27F5" w14:paraId="0ABFCE4B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1BA3518B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BFF4F" w14:textId="57386AAD" w:rsidR="005F27F5" w:rsidRDefault="005F27F5" w:rsidP="00931BC4">
            <w:pPr>
              <w:pStyle w:val="TableMid"/>
            </w:pPr>
            <w:r>
              <w:t>I know when a relationship is personal or business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6FE7449" w14:textId="77777777" w:rsidR="005F27F5" w:rsidRDefault="005F27F5" w:rsidP="00CB34A0"/>
        </w:tc>
      </w:tr>
      <w:tr w:rsidR="005F27F5" w14:paraId="098B9890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130C1A36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6573E" w14:textId="4CAC8A53" w:rsidR="005F27F5" w:rsidRDefault="005F27F5" w:rsidP="00931BC4">
            <w:pPr>
              <w:pStyle w:val="TableMid"/>
            </w:pPr>
            <w:r>
              <w:t>I can use appropriate language depending on the relationship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55DC641" w14:textId="77777777" w:rsidR="005F27F5" w:rsidRDefault="005F27F5" w:rsidP="00CB34A0"/>
        </w:tc>
      </w:tr>
      <w:tr w:rsidR="005F27F5" w14:paraId="0D475D8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66B109F5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7D731" w14:textId="3FF009C9" w:rsidR="005F27F5" w:rsidRDefault="005F27F5" w:rsidP="005F27F5">
            <w:pPr>
              <w:pStyle w:val="TableMid"/>
              <w:spacing w:line="240" w:lineRule="auto"/>
            </w:pPr>
            <w:r>
              <w:t>I understand how ways I could be “stealing” from a company without taking anything.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3674ED0" w14:textId="77777777" w:rsidR="005F27F5" w:rsidRDefault="005F27F5" w:rsidP="00CB34A0"/>
        </w:tc>
      </w:tr>
      <w:tr w:rsidR="005F27F5" w14:paraId="3E31C1B1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54758838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7BA1D" w14:textId="5119807A" w:rsidR="005F27F5" w:rsidRDefault="005F27F5" w:rsidP="005F27F5">
            <w:pPr>
              <w:pStyle w:val="TableMid"/>
              <w:spacing w:line="240" w:lineRule="auto"/>
            </w:pPr>
            <w:r>
              <w:t>I know the appropriate way to act when I think I’m not being paid enough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9ABC859" w14:textId="77777777" w:rsidR="005F27F5" w:rsidRDefault="005F27F5" w:rsidP="00CB34A0"/>
        </w:tc>
      </w:tr>
      <w:tr w:rsidR="005F27F5" w14:paraId="6291AB0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D2EE93E" w14:textId="77777777" w:rsidR="005F27F5" w:rsidRDefault="005F27F5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6DA4D" w14:textId="19F6354A" w:rsidR="005F27F5" w:rsidRDefault="005F27F5" w:rsidP="00E42B3E">
            <w:pPr>
              <w:pStyle w:val="TableMid"/>
            </w:pPr>
            <w:r>
              <w:t>I know how to properly treat company property.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0E1694F" w14:textId="77777777" w:rsidR="005F27F5" w:rsidRDefault="005F27F5" w:rsidP="00CB34A0"/>
        </w:tc>
      </w:tr>
      <w:tr w:rsidR="00E42B3E" w14:paraId="7A22323D" w14:textId="77777777" w:rsidTr="00931BC4">
        <w:trPr>
          <w:jc w:val="center"/>
        </w:trPr>
        <w:tc>
          <w:tcPr>
            <w:tcW w:w="805" w:type="dxa"/>
            <w:tcBorders>
              <w:right w:val="single" w:sz="4" w:space="0" w:color="auto"/>
            </w:tcBorders>
          </w:tcPr>
          <w:p w14:paraId="742DD427" w14:textId="77777777" w:rsidR="00E42B3E" w:rsidRDefault="00E42B3E" w:rsidP="00CB34A0"/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0E1EB" w14:textId="719EAB43" w:rsidR="00E42B3E" w:rsidRDefault="00E42B3E" w:rsidP="005F27F5">
            <w:pPr>
              <w:pStyle w:val="TableMid"/>
              <w:spacing w:line="240" w:lineRule="auto"/>
            </w:pPr>
            <w:r>
              <w:t>I understand how mixing personal and business could cause problems in the workplace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757B0AF" w14:textId="77777777" w:rsidR="00E42B3E" w:rsidRDefault="00E42B3E" w:rsidP="00CB34A0"/>
        </w:tc>
      </w:tr>
    </w:tbl>
    <w:p w14:paraId="5DA63688" w14:textId="442EAB8E" w:rsidR="00076809" w:rsidRDefault="00076809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7EFA268F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77777777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What is the most important thing you learned, or what stuck with you the most? </w:t>
      </w:r>
      <w:r>
        <w:rPr>
          <w:i/>
          <w:iCs/>
        </w:rPr>
        <w:t>This does not have to be computer programming related.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99"/>
        <w:gridCol w:w="796"/>
      </w:tblGrid>
      <w:tr w:rsidR="007343E3" w14:paraId="2A60DC51" w14:textId="77777777" w:rsidTr="00216BAB">
        <w:tc>
          <w:tcPr>
            <w:tcW w:w="8554" w:type="dxa"/>
            <w:gridSpan w:val="2"/>
            <w:shd w:val="clear" w:color="auto" w:fill="BFBFBF" w:themeFill="background1" w:themeFillShade="BF"/>
          </w:tcPr>
          <w:p w14:paraId="324EB11E" w14:textId="6F9813D8" w:rsidR="007343E3" w:rsidRPr="00CF038D" w:rsidRDefault="00C95346" w:rsidP="00216BAB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Functions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FEDA1B2" w14:textId="6F56469E" w:rsidR="007343E3" w:rsidRDefault="007343E3" w:rsidP="00216BAB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343E3" w14:paraId="7FF91407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60F0E12C" w14:textId="1A9210B7" w:rsidR="007343E3" w:rsidRDefault="007343E3" w:rsidP="008F7610">
            <w:r>
              <w:t>Knowledge</w:t>
            </w:r>
          </w:p>
        </w:tc>
        <w:tc>
          <w:tcPr>
            <w:tcW w:w="5499" w:type="dxa"/>
          </w:tcPr>
          <w:p w14:paraId="13FB3558" w14:textId="61DC1BF0" w:rsidR="007343E3" w:rsidRDefault="000926E8" w:rsidP="00FE7D29">
            <w:r>
              <w:t xml:space="preserve">Present in </w:t>
            </w:r>
            <w:r w:rsidR="005077BB">
              <w:t>Packet</w:t>
            </w:r>
          </w:p>
        </w:tc>
        <w:tc>
          <w:tcPr>
            <w:tcW w:w="796" w:type="dxa"/>
          </w:tcPr>
          <w:p w14:paraId="273A3B13" w14:textId="381A986C" w:rsidR="007343E3" w:rsidRDefault="007343E3" w:rsidP="008F7610"/>
        </w:tc>
      </w:tr>
      <w:tr w:rsidR="007343E3" w14:paraId="57A56FFC" w14:textId="77777777" w:rsidTr="00216BAB">
        <w:trPr>
          <w:trHeight w:val="90"/>
        </w:trPr>
        <w:tc>
          <w:tcPr>
            <w:tcW w:w="3055" w:type="dxa"/>
            <w:vMerge/>
            <w:shd w:val="clear" w:color="auto" w:fill="D9D9D9" w:themeFill="background1" w:themeFillShade="D9"/>
          </w:tcPr>
          <w:p w14:paraId="57A6DF5E" w14:textId="073F00F2" w:rsidR="007343E3" w:rsidRDefault="007343E3" w:rsidP="008F7610"/>
        </w:tc>
        <w:tc>
          <w:tcPr>
            <w:tcW w:w="5499" w:type="dxa"/>
          </w:tcPr>
          <w:p w14:paraId="37D3EF3E" w14:textId="7EB9C034" w:rsidR="005077BB" w:rsidRDefault="005077BB" w:rsidP="008F7610">
            <w:r>
              <w:t>Completed</w:t>
            </w:r>
            <w:r w:rsidR="008577EE">
              <w:t xml:space="preserve"> and checked</w:t>
            </w:r>
          </w:p>
        </w:tc>
        <w:tc>
          <w:tcPr>
            <w:tcW w:w="796" w:type="dxa"/>
          </w:tcPr>
          <w:p w14:paraId="588DEC0C" w14:textId="77777777" w:rsidR="007343E3" w:rsidRDefault="007343E3" w:rsidP="008F7610"/>
        </w:tc>
      </w:tr>
      <w:tr w:rsidR="007343E3" w14:paraId="7AE138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6462CC0" w14:textId="1714057B" w:rsidR="007343E3" w:rsidRDefault="007343E3" w:rsidP="008F7610"/>
        </w:tc>
        <w:tc>
          <w:tcPr>
            <w:tcW w:w="5499" w:type="dxa"/>
          </w:tcPr>
          <w:p w14:paraId="1D2F8E8E" w14:textId="12074BD9" w:rsidR="007343E3" w:rsidRPr="00DF6429" w:rsidRDefault="00900B50" w:rsidP="008F7610">
            <w:r w:rsidRPr="00DF6429">
              <w:t>Corrected</w:t>
            </w:r>
          </w:p>
        </w:tc>
        <w:tc>
          <w:tcPr>
            <w:tcW w:w="796" w:type="dxa"/>
          </w:tcPr>
          <w:p w14:paraId="447C9808" w14:textId="77777777" w:rsidR="007343E3" w:rsidRDefault="007343E3" w:rsidP="008F7610"/>
        </w:tc>
      </w:tr>
      <w:tr w:rsidR="00426BE8" w14:paraId="440F298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CCB8C94" w14:textId="161FD280" w:rsidR="00426BE8" w:rsidRDefault="00426BE8" w:rsidP="00426BE8">
            <w:r>
              <w:t>Comprehension</w:t>
            </w:r>
          </w:p>
        </w:tc>
        <w:tc>
          <w:tcPr>
            <w:tcW w:w="5499" w:type="dxa"/>
          </w:tcPr>
          <w:p w14:paraId="07DCF8E3" w14:textId="4F157633" w:rsidR="00426BE8" w:rsidRDefault="00426BE8" w:rsidP="00426BE8">
            <w:r>
              <w:t>Present in Packet</w:t>
            </w:r>
          </w:p>
        </w:tc>
        <w:tc>
          <w:tcPr>
            <w:tcW w:w="796" w:type="dxa"/>
          </w:tcPr>
          <w:p w14:paraId="4344DE41" w14:textId="77777777" w:rsidR="00426BE8" w:rsidRDefault="00426BE8" w:rsidP="00426BE8"/>
        </w:tc>
      </w:tr>
      <w:tr w:rsidR="00426BE8" w14:paraId="731AD38B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5CCE1116" w14:textId="77777777" w:rsidR="00426BE8" w:rsidRDefault="00426BE8" w:rsidP="00426BE8"/>
        </w:tc>
        <w:tc>
          <w:tcPr>
            <w:tcW w:w="5499" w:type="dxa"/>
          </w:tcPr>
          <w:p w14:paraId="687269D5" w14:textId="67327002" w:rsidR="00426BE8" w:rsidRDefault="00426BE8" w:rsidP="00426BE8">
            <w:r>
              <w:t>Completed and checked</w:t>
            </w:r>
          </w:p>
        </w:tc>
        <w:tc>
          <w:tcPr>
            <w:tcW w:w="796" w:type="dxa"/>
          </w:tcPr>
          <w:p w14:paraId="0852FF5A" w14:textId="77777777" w:rsidR="00426BE8" w:rsidRDefault="00426BE8" w:rsidP="00426BE8"/>
        </w:tc>
      </w:tr>
      <w:tr w:rsidR="00426BE8" w14:paraId="2747F03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96379" w14:textId="77777777" w:rsidR="00426BE8" w:rsidRDefault="00426BE8" w:rsidP="00426BE8"/>
        </w:tc>
        <w:tc>
          <w:tcPr>
            <w:tcW w:w="5499" w:type="dxa"/>
          </w:tcPr>
          <w:p w14:paraId="68E9FFAE" w14:textId="0DD83C8A" w:rsidR="00426BE8" w:rsidRPr="00DF6429" w:rsidRDefault="00426BE8" w:rsidP="00426BE8">
            <w:r w:rsidRPr="00DF6429">
              <w:t>Corrected</w:t>
            </w:r>
          </w:p>
        </w:tc>
        <w:tc>
          <w:tcPr>
            <w:tcW w:w="796" w:type="dxa"/>
          </w:tcPr>
          <w:p w14:paraId="7402B789" w14:textId="77777777" w:rsidR="00426BE8" w:rsidRDefault="00426BE8" w:rsidP="00426BE8"/>
        </w:tc>
      </w:tr>
      <w:tr w:rsidR="00543DB1" w14:paraId="39BF633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5528FB3B" w14:textId="509EBE6B" w:rsidR="00543DB1" w:rsidRDefault="00543DB1" w:rsidP="00426BE8">
            <w:r>
              <w:t>Application</w:t>
            </w:r>
          </w:p>
        </w:tc>
        <w:tc>
          <w:tcPr>
            <w:tcW w:w="5499" w:type="dxa"/>
          </w:tcPr>
          <w:p w14:paraId="203AF122" w14:textId="7BC128D8" w:rsidR="00543DB1" w:rsidRPr="00900B50" w:rsidRDefault="00543DB1" w:rsidP="00426BE8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10417202" w14:textId="77777777" w:rsidR="00543DB1" w:rsidRDefault="00543DB1" w:rsidP="00426BE8"/>
        </w:tc>
      </w:tr>
      <w:tr w:rsidR="00543DB1" w14:paraId="35E3F2C7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C06C7DA" w14:textId="77777777" w:rsidR="00543DB1" w:rsidRDefault="00543DB1" w:rsidP="00426BE8"/>
        </w:tc>
        <w:tc>
          <w:tcPr>
            <w:tcW w:w="5499" w:type="dxa"/>
          </w:tcPr>
          <w:p w14:paraId="3B2DE098" w14:textId="04E59097" w:rsidR="00543DB1" w:rsidRDefault="00543DB1" w:rsidP="00426BE8">
            <w:r>
              <w:t>Completed and checked</w:t>
            </w:r>
          </w:p>
        </w:tc>
        <w:tc>
          <w:tcPr>
            <w:tcW w:w="796" w:type="dxa"/>
          </w:tcPr>
          <w:p w14:paraId="6A0DFE5C" w14:textId="77777777" w:rsidR="00543DB1" w:rsidRDefault="00543DB1" w:rsidP="00426BE8"/>
        </w:tc>
      </w:tr>
      <w:tr w:rsidR="00543DB1" w14:paraId="747F277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19F02D19" w14:textId="77777777" w:rsidR="00543DB1" w:rsidRDefault="00543DB1" w:rsidP="00426BE8"/>
        </w:tc>
        <w:tc>
          <w:tcPr>
            <w:tcW w:w="5499" w:type="dxa"/>
          </w:tcPr>
          <w:p w14:paraId="2DFEDD2B" w14:textId="4D198D0B" w:rsidR="00543DB1" w:rsidRPr="00DF6429" w:rsidRDefault="00543DB1" w:rsidP="00426BE8">
            <w:r w:rsidRPr="00DF6429">
              <w:t>Corrected</w:t>
            </w:r>
          </w:p>
        </w:tc>
        <w:tc>
          <w:tcPr>
            <w:tcW w:w="796" w:type="dxa"/>
          </w:tcPr>
          <w:p w14:paraId="2577803B" w14:textId="77777777" w:rsidR="00543DB1" w:rsidRDefault="00543DB1" w:rsidP="00426BE8"/>
        </w:tc>
      </w:tr>
      <w:tr w:rsidR="00543DB1" w14:paraId="3A80F7DC" w14:textId="77777777" w:rsidTr="004C3071">
        <w:tc>
          <w:tcPr>
            <w:tcW w:w="8554" w:type="dxa"/>
            <w:gridSpan w:val="2"/>
            <w:shd w:val="clear" w:color="auto" w:fill="BFBFBF" w:themeFill="background1" w:themeFillShade="BF"/>
          </w:tcPr>
          <w:p w14:paraId="4B365166" w14:textId="7C19779D" w:rsidR="00543DB1" w:rsidRPr="00216BAB" w:rsidRDefault="00D44581" w:rsidP="003C3500">
            <w:pPr>
              <w:rPr>
                <w:b/>
                <w:bCs/>
              </w:rPr>
            </w:pPr>
            <w:r>
              <w:rPr>
                <w:b/>
                <w:bCs/>
              </w:rPr>
              <w:t>Prof</w:t>
            </w:r>
            <w:r w:rsidR="00B0572A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Comm</w:t>
            </w:r>
            <w:r w:rsidR="00B0572A">
              <w:rPr>
                <w:b/>
                <w:bCs/>
              </w:rPr>
              <w:t xml:space="preserve">s: </w:t>
            </w:r>
            <w:r w:rsidR="003C3500">
              <w:rPr>
                <w:b/>
                <w:bCs/>
              </w:rPr>
              <w:t>Personal and Business Life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7DDDA146" w14:textId="00378D68" w:rsidR="00543DB1" w:rsidRDefault="004C3071" w:rsidP="00426BE8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543DB1" w14:paraId="177511EA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B344E78" w14:textId="1F57E577" w:rsidR="00543DB1" w:rsidRDefault="003C3500" w:rsidP="00543DB1">
            <w:r>
              <w:t>Comprehension</w:t>
            </w:r>
          </w:p>
        </w:tc>
        <w:tc>
          <w:tcPr>
            <w:tcW w:w="5499" w:type="dxa"/>
          </w:tcPr>
          <w:p w14:paraId="10B321EC" w14:textId="467C716D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4329036C" w14:textId="77777777" w:rsidR="00543DB1" w:rsidRDefault="00543DB1" w:rsidP="00543DB1"/>
        </w:tc>
      </w:tr>
      <w:tr w:rsidR="00543DB1" w14:paraId="701B2C8E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091C9658" w14:textId="77777777" w:rsidR="00543DB1" w:rsidRDefault="00543DB1" w:rsidP="00543DB1"/>
        </w:tc>
        <w:tc>
          <w:tcPr>
            <w:tcW w:w="5499" w:type="dxa"/>
          </w:tcPr>
          <w:p w14:paraId="28C068DD" w14:textId="1D5A278D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7883B748" w14:textId="77777777" w:rsidR="00543DB1" w:rsidRDefault="00543DB1" w:rsidP="00543DB1"/>
        </w:tc>
      </w:tr>
      <w:tr w:rsidR="00543DB1" w14:paraId="09B75F55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2EE54121" w14:textId="7C23A4F6" w:rsidR="00543DB1" w:rsidRDefault="003C3500" w:rsidP="00543DB1">
            <w:r>
              <w:t>Analysis</w:t>
            </w:r>
          </w:p>
        </w:tc>
        <w:tc>
          <w:tcPr>
            <w:tcW w:w="5499" w:type="dxa"/>
          </w:tcPr>
          <w:p w14:paraId="2C0068D4" w14:textId="745232DE" w:rsidR="00543DB1" w:rsidRPr="00900B50" w:rsidRDefault="00543DB1" w:rsidP="00543DB1">
            <w:pPr>
              <w:rPr>
                <w:strike/>
              </w:rPr>
            </w:pPr>
            <w:r>
              <w:t>Present in Packet</w:t>
            </w:r>
          </w:p>
        </w:tc>
        <w:tc>
          <w:tcPr>
            <w:tcW w:w="796" w:type="dxa"/>
          </w:tcPr>
          <w:p w14:paraId="26C25EB0" w14:textId="77777777" w:rsidR="00543DB1" w:rsidRDefault="00543DB1" w:rsidP="00543DB1"/>
        </w:tc>
      </w:tr>
      <w:tr w:rsidR="00543DB1" w14:paraId="1AB6C141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3ECD4D5C" w14:textId="77777777" w:rsidR="00543DB1" w:rsidRDefault="00543DB1" w:rsidP="00543DB1"/>
        </w:tc>
        <w:tc>
          <w:tcPr>
            <w:tcW w:w="5499" w:type="dxa"/>
          </w:tcPr>
          <w:p w14:paraId="651DA553" w14:textId="2F0C6F19" w:rsidR="00543DB1" w:rsidRDefault="00543DB1" w:rsidP="00543DB1">
            <w:r>
              <w:t>Completed</w:t>
            </w:r>
          </w:p>
        </w:tc>
        <w:tc>
          <w:tcPr>
            <w:tcW w:w="796" w:type="dxa"/>
          </w:tcPr>
          <w:p w14:paraId="3D5C585D" w14:textId="77777777" w:rsidR="00543DB1" w:rsidRDefault="00543DB1" w:rsidP="00543DB1"/>
        </w:tc>
      </w:tr>
      <w:tr w:rsidR="003C3500" w14:paraId="28E7FA4C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44CB8E25" w14:textId="6C703514" w:rsidR="003C3500" w:rsidRDefault="003C3500" w:rsidP="003C3500">
            <w:r>
              <w:t>Evaluation</w:t>
            </w:r>
          </w:p>
          <w:p w14:paraId="528DA58B" w14:textId="37442257" w:rsidR="003C3500" w:rsidRDefault="003C3500" w:rsidP="003C3500"/>
        </w:tc>
        <w:tc>
          <w:tcPr>
            <w:tcW w:w="5499" w:type="dxa"/>
          </w:tcPr>
          <w:p w14:paraId="1F14ADCC" w14:textId="454A7984" w:rsidR="003C3500" w:rsidRDefault="003C3500" w:rsidP="003C3500">
            <w:r>
              <w:t>Present in Packet</w:t>
            </w:r>
          </w:p>
        </w:tc>
        <w:tc>
          <w:tcPr>
            <w:tcW w:w="796" w:type="dxa"/>
          </w:tcPr>
          <w:p w14:paraId="775C3EF3" w14:textId="3912B21B" w:rsidR="003C3500" w:rsidRDefault="003C3500" w:rsidP="003C3500"/>
        </w:tc>
      </w:tr>
      <w:tr w:rsidR="003C3500" w14:paraId="7FF5EC64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649995A9" w14:textId="58E3078B" w:rsidR="003C3500" w:rsidRDefault="003C3500" w:rsidP="003C3500"/>
        </w:tc>
        <w:tc>
          <w:tcPr>
            <w:tcW w:w="5499" w:type="dxa"/>
          </w:tcPr>
          <w:p w14:paraId="730F6130" w14:textId="187AC5F2" w:rsidR="003C3500" w:rsidRDefault="003C3500" w:rsidP="003C3500">
            <w:r>
              <w:t>Completed</w:t>
            </w:r>
          </w:p>
        </w:tc>
        <w:tc>
          <w:tcPr>
            <w:tcW w:w="796" w:type="dxa"/>
          </w:tcPr>
          <w:p w14:paraId="301064C0" w14:textId="33349B7C" w:rsidR="003C3500" w:rsidRDefault="003C3500" w:rsidP="003C3500"/>
        </w:tc>
      </w:tr>
      <w:tr w:rsidR="003C3500" w14:paraId="2D04F043" w14:textId="77777777" w:rsidTr="00216BAB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04541C58" w14:textId="726D4B32" w:rsidR="003C3500" w:rsidRDefault="003C3500" w:rsidP="003C3500">
            <w:r>
              <w:t>Anticipation Guide</w:t>
            </w:r>
          </w:p>
          <w:p w14:paraId="34DD6FE4" w14:textId="3614361E" w:rsidR="003C3500" w:rsidRDefault="003C3500" w:rsidP="003C3500"/>
        </w:tc>
        <w:tc>
          <w:tcPr>
            <w:tcW w:w="5499" w:type="dxa"/>
          </w:tcPr>
          <w:p w14:paraId="2E1A5845" w14:textId="76230A9A" w:rsidR="003C3500" w:rsidRDefault="003C3500" w:rsidP="003C3500">
            <w:r>
              <w:t>Present in Packet</w:t>
            </w:r>
          </w:p>
        </w:tc>
        <w:tc>
          <w:tcPr>
            <w:tcW w:w="796" w:type="dxa"/>
          </w:tcPr>
          <w:p w14:paraId="43B90BC2" w14:textId="4234E3DD" w:rsidR="003C3500" w:rsidRDefault="003C3500" w:rsidP="003C3500"/>
        </w:tc>
      </w:tr>
      <w:tr w:rsidR="003C3500" w14:paraId="7E382ED2" w14:textId="77777777" w:rsidTr="00216BAB">
        <w:tc>
          <w:tcPr>
            <w:tcW w:w="3055" w:type="dxa"/>
            <w:vMerge/>
            <w:shd w:val="clear" w:color="auto" w:fill="D9D9D9" w:themeFill="background1" w:themeFillShade="D9"/>
          </w:tcPr>
          <w:p w14:paraId="417212D7" w14:textId="7C6FE679" w:rsidR="003C3500" w:rsidRDefault="003C3500" w:rsidP="003C3500"/>
        </w:tc>
        <w:tc>
          <w:tcPr>
            <w:tcW w:w="5499" w:type="dxa"/>
          </w:tcPr>
          <w:p w14:paraId="5049A7A2" w14:textId="4C6936F5" w:rsidR="003C3500" w:rsidRDefault="003C3500" w:rsidP="003C3500">
            <w:r>
              <w:t>Completed</w:t>
            </w:r>
          </w:p>
        </w:tc>
        <w:tc>
          <w:tcPr>
            <w:tcW w:w="796" w:type="dxa"/>
          </w:tcPr>
          <w:p w14:paraId="34B0D069" w14:textId="77777777" w:rsidR="003C3500" w:rsidRDefault="003C3500" w:rsidP="003C3500"/>
        </w:tc>
      </w:tr>
      <w:tr w:rsidR="003C3500" w14:paraId="2CE8A5A4" w14:textId="77777777" w:rsidTr="00AB4930">
        <w:tc>
          <w:tcPr>
            <w:tcW w:w="8554" w:type="dxa"/>
            <w:gridSpan w:val="2"/>
            <w:shd w:val="clear" w:color="auto" w:fill="BFBFBF" w:themeFill="background1" w:themeFillShade="BF"/>
          </w:tcPr>
          <w:p w14:paraId="1B8378B9" w14:textId="1686302A" w:rsidR="003C3500" w:rsidRPr="00216BAB" w:rsidRDefault="003C3500" w:rsidP="003C3500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 Packet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1DBB1385" w14:textId="77777777" w:rsidR="003C3500" w:rsidRDefault="003C3500" w:rsidP="00AB4930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3C3500" w14:paraId="57FF4E3B" w14:textId="77777777" w:rsidTr="00AB4930">
        <w:tc>
          <w:tcPr>
            <w:tcW w:w="3055" w:type="dxa"/>
            <w:vMerge w:val="restart"/>
            <w:shd w:val="clear" w:color="auto" w:fill="D9D9D9" w:themeFill="background1" w:themeFillShade="D9"/>
          </w:tcPr>
          <w:p w14:paraId="742753A0" w14:textId="49452A3E" w:rsidR="003C3500" w:rsidRDefault="003C3500" w:rsidP="003C3500">
            <w:r>
              <w:t>Learning Objectives</w:t>
            </w:r>
          </w:p>
        </w:tc>
        <w:tc>
          <w:tcPr>
            <w:tcW w:w="5499" w:type="dxa"/>
          </w:tcPr>
          <w:p w14:paraId="23C0132B" w14:textId="256D174E" w:rsidR="003C3500" w:rsidRPr="00900B50" w:rsidRDefault="003C3500" w:rsidP="00AB4930">
            <w:pPr>
              <w:rPr>
                <w:strike/>
              </w:rPr>
            </w:pPr>
            <w:r>
              <w:t>Completed</w:t>
            </w:r>
          </w:p>
        </w:tc>
        <w:tc>
          <w:tcPr>
            <w:tcW w:w="796" w:type="dxa"/>
          </w:tcPr>
          <w:p w14:paraId="1AAC1DC8" w14:textId="77777777" w:rsidR="003C3500" w:rsidRDefault="003C3500" w:rsidP="00AB4930"/>
        </w:tc>
      </w:tr>
      <w:tr w:rsidR="003C3500" w14:paraId="100FCCE8" w14:textId="77777777" w:rsidTr="00216BAB">
        <w:tc>
          <w:tcPr>
            <w:tcW w:w="3055" w:type="dxa"/>
            <w:shd w:val="clear" w:color="auto" w:fill="D9D9D9" w:themeFill="background1" w:themeFillShade="D9"/>
          </w:tcPr>
          <w:p w14:paraId="646B0C88" w14:textId="57D67E64" w:rsidR="003C3500" w:rsidRDefault="003C3500" w:rsidP="003C3500">
            <w:r>
              <w:t>Reflection</w:t>
            </w:r>
          </w:p>
        </w:tc>
        <w:tc>
          <w:tcPr>
            <w:tcW w:w="5499" w:type="dxa"/>
          </w:tcPr>
          <w:p w14:paraId="79CC9DC3" w14:textId="054FF61B" w:rsidR="003C3500" w:rsidRDefault="00EB1DB9" w:rsidP="003C3500">
            <w:r>
              <w:t>Completed</w:t>
            </w:r>
            <w:bookmarkStart w:id="0" w:name="_GoBack"/>
            <w:bookmarkEnd w:id="0"/>
          </w:p>
        </w:tc>
        <w:tc>
          <w:tcPr>
            <w:tcW w:w="796" w:type="dxa"/>
          </w:tcPr>
          <w:p w14:paraId="39CD324F" w14:textId="77777777" w:rsidR="003C3500" w:rsidRDefault="003C3500" w:rsidP="003C3500"/>
        </w:tc>
      </w:tr>
    </w:tbl>
    <w:p w14:paraId="484CACF6" w14:textId="06CF4423" w:rsidR="00F81EE2" w:rsidRPr="00F81EE2" w:rsidRDefault="009B0E31" w:rsidP="004C3071">
      <w:pPr>
        <w:pStyle w:val="Heading1"/>
      </w:pPr>
      <w:r>
        <w:t>Participation</w:t>
      </w:r>
      <w:r w:rsidR="00A85ABB">
        <w:t xml:space="preserve">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40"/>
        <w:gridCol w:w="805"/>
      </w:tblGrid>
      <w:tr w:rsidR="004C3071" w14:paraId="4AF1EE7F" w14:textId="77777777" w:rsidTr="00E63460">
        <w:tc>
          <w:tcPr>
            <w:tcW w:w="8545" w:type="dxa"/>
            <w:gridSpan w:val="2"/>
            <w:shd w:val="clear" w:color="auto" w:fill="BFBFBF" w:themeFill="background1" w:themeFillShade="BF"/>
          </w:tcPr>
          <w:p w14:paraId="2E97B47D" w14:textId="77777777" w:rsidR="004C3071" w:rsidRDefault="004C3071" w:rsidP="006C53BE"/>
        </w:tc>
        <w:tc>
          <w:tcPr>
            <w:tcW w:w="805" w:type="dxa"/>
            <w:shd w:val="clear" w:color="auto" w:fill="BFBFBF" w:themeFill="background1" w:themeFillShade="BF"/>
          </w:tcPr>
          <w:p w14:paraId="1549CAB3" w14:textId="49D743AD" w:rsidR="004C3071" w:rsidRDefault="004C3071" w:rsidP="006C53BE"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773ED3" w14:paraId="24AA9356" w14:textId="77777777" w:rsidTr="00F81EE2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2053BE41" w14:textId="3FCD1535" w:rsidR="00773ED3" w:rsidRDefault="00B44562" w:rsidP="006C53BE">
            <w:r>
              <w:t>Company Goal</w:t>
            </w:r>
          </w:p>
        </w:tc>
        <w:tc>
          <w:tcPr>
            <w:tcW w:w="5940" w:type="dxa"/>
          </w:tcPr>
          <w:p w14:paraId="5EB23A7E" w14:textId="77777777" w:rsidR="00773ED3" w:rsidRDefault="00B44562" w:rsidP="00773ED3">
            <w:r>
              <w:t>What was the goal your company set?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4"/>
            </w:tblGrid>
            <w:tr w:rsidR="00917A1D" w14:paraId="1168EFE7" w14:textId="77777777" w:rsidTr="00917A1D">
              <w:trPr>
                <w:trHeight w:val="2420"/>
              </w:trPr>
              <w:tc>
                <w:tcPr>
                  <w:tcW w:w="5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FF00D" w14:textId="77777777" w:rsidR="00917A1D" w:rsidRDefault="00917A1D" w:rsidP="00773ED3"/>
              </w:tc>
            </w:tr>
          </w:tbl>
          <w:p w14:paraId="47B68CBE" w14:textId="433EE3B4" w:rsidR="00917A1D" w:rsidRDefault="00917A1D" w:rsidP="00773ED3"/>
        </w:tc>
        <w:tc>
          <w:tcPr>
            <w:tcW w:w="805" w:type="dxa"/>
          </w:tcPr>
          <w:p w14:paraId="414239A7" w14:textId="77777777" w:rsidR="00773ED3" w:rsidRDefault="00773ED3" w:rsidP="006C53BE"/>
        </w:tc>
      </w:tr>
      <w:tr w:rsidR="00773ED3" w14:paraId="3F74CE1A" w14:textId="77777777" w:rsidTr="00F81EE2">
        <w:tc>
          <w:tcPr>
            <w:tcW w:w="2605" w:type="dxa"/>
            <w:vMerge/>
            <w:shd w:val="clear" w:color="auto" w:fill="D9D9D9" w:themeFill="background1" w:themeFillShade="D9"/>
          </w:tcPr>
          <w:p w14:paraId="0954A006" w14:textId="77777777" w:rsidR="00773ED3" w:rsidRDefault="00773ED3" w:rsidP="006C53BE"/>
        </w:tc>
        <w:tc>
          <w:tcPr>
            <w:tcW w:w="5940" w:type="dxa"/>
          </w:tcPr>
          <w:p w14:paraId="0E8BC725" w14:textId="3C2E9386" w:rsidR="00773ED3" w:rsidRDefault="00917A1D" w:rsidP="00E151A3">
            <w:r>
              <w:t>Did you get it checked and approved by the teacher?</w:t>
            </w:r>
          </w:p>
        </w:tc>
        <w:tc>
          <w:tcPr>
            <w:tcW w:w="805" w:type="dxa"/>
          </w:tcPr>
          <w:p w14:paraId="23639C6D" w14:textId="77777777" w:rsidR="00773ED3" w:rsidRDefault="00773ED3" w:rsidP="006C53BE"/>
        </w:tc>
      </w:tr>
      <w:tr w:rsidR="009D699C" w14:paraId="2DB718DE" w14:textId="77777777" w:rsidTr="009D699C">
        <w:tc>
          <w:tcPr>
            <w:tcW w:w="2605" w:type="dxa"/>
            <w:vMerge w:val="restart"/>
            <w:shd w:val="clear" w:color="auto" w:fill="D9D9D9" w:themeFill="background1" w:themeFillShade="D9"/>
          </w:tcPr>
          <w:p w14:paraId="13A516B8" w14:textId="77777777" w:rsidR="009D699C" w:rsidRDefault="009D699C" w:rsidP="00AA08D9">
            <w:r>
              <w:t>Company Meeting</w:t>
            </w:r>
          </w:p>
          <w:p w14:paraId="3F655A80" w14:textId="77777777" w:rsidR="009D699C" w:rsidRDefault="009D699C" w:rsidP="00AA08D9"/>
          <w:p w14:paraId="2E4DA92F" w14:textId="751DB7A4" w:rsidR="009D699C" w:rsidRDefault="00BB40DD" w:rsidP="00AA08D9">
            <w:r w:rsidRPr="0093065B">
              <w:rPr>
                <w:sz w:val="20"/>
                <w:szCs w:val="18"/>
              </w:rPr>
              <w:t>(H</w:t>
            </w:r>
            <w:r w:rsidR="00AE0FF1" w:rsidRPr="0093065B">
              <w:rPr>
                <w:sz w:val="20"/>
                <w:szCs w:val="18"/>
              </w:rPr>
              <w:t>it as many as you can</w:t>
            </w:r>
            <w:r w:rsidR="00306294" w:rsidRPr="0093065B">
              <w:rPr>
                <w:sz w:val="20"/>
                <w:szCs w:val="18"/>
              </w:rPr>
              <w:t>.</w:t>
            </w:r>
            <w:r w:rsidR="0093065B" w:rsidRPr="0093065B">
              <w:rPr>
                <w:sz w:val="20"/>
                <w:szCs w:val="18"/>
              </w:rPr>
              <w:t>)</w:t>
            </w:r>
          </w:p>
        </w:tc>
        <w:tc>
          <w:tcPr>
            <w:tcW w:w="5940" w:type="dxa"/>
          </w:tcPr>
          <w:p w14:paraId="74602AE4" w14:textId="77777777" w:rsidR="009D699C" w:rsidRDefault="009D699C" w:rsidP="00AA08D9">
            <w:r>
              <w:t>Good notetaking</w:t>
            </w:r>
          </w:p>
        </w:tc>
        <w:tc>
          <w:tcPr>
            <w:tcW w:w="805" w:type="dxa"/>
          </w:tcPr>
          <w:p w14:paraId="285A5D39" w14:textId="77777777" w:rsidR="009D699C" w:rsidRDefault="009D699C" w:rsidP="00AA08D9"/>
        </w:tc>
      </w:tr>
      <w:tr w:rsidR="009D699C" w14:paraId="184BA028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6441C939" w14:textId="77777777" w:rsidR="009D699C" w:rsidRDefault="009D699C" w:rsidP="00AA08D9"/>
        </w:tc>
        <w:tc>
          <w:tcPr>
            <w:tcW w:w="5940" w:type="dxa"/>
          </w:tcPr>
          <w:p w14:paraId="4AD181F9" w14:textId="77777777" w:rsidR="009D699C" w:rsidRDefault="009D699C" w:rsidP="00AA08D9">
            <w:r>
              <w:t>Effective feedback to questions</w:t>
            </w:r>
          </w:p>
        </w:tc>
        <w:tc>
          <w:tcPr>
            <w:tcW w:w="805" w:type="dxa"/>
          </w:tcPr>
          <w:p w14:paraId="6274075F" w14:textId="77777777" w:rsidR="009D699C" w:rsidRDefault="009D699C" w:rsidP="00AA08D9"/>
        </w:tc>
      </w:tr>
      <w:tr w:rsidR="009D699C" w14:paraId="4230C945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284BCD70" w14:textId="77777777" w:rsidR="009D699C" w:rsidRDefault="009D699C" w:rsidP="00AA08D9"/>
        </w:tc>
        <w:tc>
          <w:tcPr>
            <w:tcW w:w="5940" w:type="dxa"/>
          </w:tcPr>
          <w:p w14:paraId="7F151049" w14:textId="77777777" w:rsidR="009D699C" w:rsidRDefault="009D699C" w:rsidP="00AA08D9">
            <w:r>
              <w:t>Taking initiative or volunteering for leadership</w:t>
            </w:r>
          </w:p>
        </w:tc>
        <w:tc>
          <w:tcPr>
            <w:tcW w:w="805" w:type="dxa"/>
          </w:tcPr>
          <w:p w14:paraId="661EAF1D" w14:textId="77777777" w:rsidR="009D699C" w:rsidRDefault="009D699C" w:rsidP="00AA08D9"/>
        </w:tc>
      </w:tr>
      <w:tr w:rsidR="009D699C" w14:paraId="7E3AD142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64A63ED2" w14:textId="77777777" w:rsidR="009D699C" w:rsidRDefault="009D699C" w:rsidP="00AA08D9"/>
        </w:tc>
        <w:tc>
          <w:tcPr>
            <w:tcW w:w="5940" w:type="dxa"/>
          </w:tcPr>
          <w:p w14:paraId="58C4E790" w14:textId="77777777" w:rsidR="009D699C" w:rsidRDefault="009D699C" w:rsidP="00AA08D9">
            <w:r>
              <w:t>Brainstorming participation</w:t>
            </w:r>
          </w:p>
        </w:tc>
        <w:tc>
          <w:tcPr>
            <w:tcW w:w="805" w:type="dxa"/>
          </w:tcPr>
          <w:p w14:paraId="14F46106" w14:textId="77777777" w:rsidR="009D699C" w:rsidRDefault="009D699C" w:rsidP="00AA08D9"/>
        </w:tc>
      </w:tr>
      <w:tr w:rsidR="009D699C" w14:paraId="430B6711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317AC604" w14:textId="77777777" w:rsidR="009D699C" w:rsidRDefault="009D699C" w:rsidP="00AA08D9"/>
        </w:tc>
        <w:tc>
          <w:tcPr>
            <w:tcW w:w="5940" w:type="dxa"/>
          </w:tcPr>
          <w:p w14:paraId="4E0B56CD" w14:textId="06533ED6" w:rsidR="009D699C" w:rsidRDefault="009D699C" w:rsidP="00AA08D9">
            <w:r>
              <w:t>Identifying problems</w:t>
            </w:r>
            <w:r w:rsidR="00666C1A">
              <w:t xml:space="preserve"> and causes</w:t>
            </w:r>
          </w:p>
        </w:tc>
        <w:tc>
          <w:tcPr>
            <w:tcW w:w="805" w:type="dxa"/>
          </w:tcPr>
          <w:p w14:paraId="240DDE07" w14:textId="77777777" w:rsidR="009D699C" w:rsidRDefault="009D699C" w:rsidP="00AA08D9"/>
        </w:tc>
      </w:tr>
      <w:tr w:rsidR="00666C1A" w14:paraId="0A9A62F3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277DDDAE" w14:textId="77777777" w:rsidR="00666C1A" w:rsidRDefault="00666C1A" w:rsidP="00AA08D9"/>
        </w:tc>
        <w:tc>
          <w:tcPr>
            <w:tcW w:w="5940" w:type="dxa"/>
          </w:tcPr>
          <w:p w14:paraId="22AE2245" w14:textId="2CD94F42" w:rsidR="00666C1A" w:rsidRDefault="00666C1A" w:rsidP="00AA08D9">
            <w:r>
              <w:t>Proposing problem solutions</w:t>
            </w:r>
          </w:p>
        </w:tc>
        <w:tc>
          <w:tcPr>
            <w:tcW w:w="805" w:type="dxa"/>
          </w:tcPr>
          <w:p w14:paraId="0D65848A" w14:textId="77777777" w:rsidR="00666C1A" w:rsidRDefault="00666C1A" w:rsidP="00AA08D9"/>
        </w:tc>
      </w:tr>
      <w:tr w:rsidR="00666C1A" w14:paraId="1E1BB6BE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5FD2BC52" w14:textId="77777777" w:rsidR="00666C1A" w:rsidRDefault="00666C1A" w:rsidP="00AA08D9"/>
        </w:tc>
        <w:tc>
          <w:tcPr>
            <w:tcW w:w="5940" w:type="dxa"/>
          </w:tcPr>
          <w:p w14:paraId="328F90E6" w14:textId="6963541D" w:rsidR="00666C1A" w:rsidRDefault="00666C1A" w:rsidP="00AA08D9">
            <w:r>
              <w:t>Constructive Criticism</w:t>
            </w:r>
          </w:p>
        </w:tc>
        <w:tc>
          <w:tcPr>
            <w:tcW w:w="805" w:type="dxa"/>
          </w:tcPr>
          <w:p w14:paraId="48B68BBD" w14:textId="77777777" w:rsidR="00666C1A" w:rsidRDefault="00666C1A" w:rsidP="00AA08D9"/>
        </w:tc>
      </w:tr>
      <w:tr w:rsidR="00666C1A" w14:paraId="692A03B2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283E4BC6" w14:textId="77777777" w:rsidR="00666C1A" w:rsidRDefault="00666C1A" w:rsidP="00AA08D9"/>
        </w:tc>
        <w:tc>
          <w:tcPr>
            <w:tcW w:w="5940" w:type="dxa"/>
          </w:tcPr>
          <w:p w14:paraId="78EDBFF8" w14:textId="402E76DF" w:rsidR="00666C1A" w:rsidRDefault="00666C1A" w:rsidP="00AA08D9">
            <w:r>
              <w:t>Maximizing team members utilization</w:t>
            </w:r>
          </w:p>
        </w:tc>
        <w:tc>
          <w:tcPr>
            <w:tcW w:w="805" w:type="dxa"/>
          </w:tcPr>
          <w:p w14:paraId="53EA9384" w14:textId="77777777" w:rsidR="00666C1A" w:rsidRDefault="00666C1A" w:rsidP="00AA08D9"/>
        </w:tc>
      </w:tr>
      <w:tr w:rsidR="00666C1A" w14:paraId="2955F457" w14:textId="77777777" w:rsidTr="009D699C">
        <w:tc>
          <w:tcPr>
            <w:tcW w:w="2605" w:type="dxa"/>
            <w:vMerge/>
            <w:shd w:val="clear" w:color="auto" w:fill="D9D9D9" w:themeFill="background1" w:themeFillShade="D9"/>
          </w:tcPr>
          <w:p w14:paraId="0BDCAE37" w14:textId="77777777" w:rsidR="00666C1A" w:rsidRDefault="00666C1A" w:rsidP="00AA08D9"/>
        </w:tc>
        <w:tc>
          <w:tcPr>
            <w:tcW w:w="5940" w:type="dxa"/>
          </w:tcPr>
          <w:p w14:paraId="2C1432B2" w14:textId="14ACD6DF" w:rsidR="00666C1A" w:rsidRDefault="00666C1A" w:rsidP="00AA08D9">
            <w:r>
              <w:t>Optimizing workflow</w:t>
            </w:r>
          </w:p>
        </w:tc>
        <w:tc>
          <w:tcPr>
            <w:tcW w:w="805" w:type="dxa"/>
          </w:tcPr>
          <w:p w14:paraId="1DE9B1C7" w14:textId="77777777" w:rsidR="00666C1A" w:rsidRDefault="00666C1A" w:rsidP="00AA08D9"/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633E0" w14:textId="77777777" w:rsidR="004974F9" w:rsidRDefault="004974F9" w:rsidP="00D52BCD">
      <w:pPr>
        <w:spacing w:after="0" w:line="240" w:lineRule="auto"/>
      </w:pPr>
      <w:r>
        <w:separator/>
      </w:r>
    </w:p>
  </w:endnote>
  <w:endnote w:type="continuationSeparator" w:id="0">
    <w:p w14:paraId="43806ED8" w14:textId="77777777" w:rsidR="004974F9" w:rsidRDefault="004974F9" w:rsidP="00D52BCD">
      <w:pPr>
        <w:spacing w:after="0" w:line="240" w:lineRule="auto"/>
      </w:pPr>
      <w:r>
        <w:continuationSeparator/>
      </w:r>
    </w:p>
  </w:endnote>
  <w:endnote w:type="continuationNotice" w:id="1">
    <w:p w14:paraId="165DA1CB" w14:textId="77777777" w:rsidR="004974F9" w:rsidRDefault="004974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42563" w14:textId="77777777" w:rsidR="004974F9" w:rsidRDefault="004974F9" w:rsidP="00D52BCD">
      <w:pPr>
        <w:spacing w:after="0" w:line="240" w:lineRule="auto"/>
      </w:pPr>
      <w:r>
        <w:separator/>
      </w:r>
    </w:p>
  </w:footnote>
  <w:footnote w:type="continuationSeparator" w:id="0">
    <w:p w14:paraId="6B81430E" w14:textId="77777777" w:rsidR="004974F9" w:rsidRDefault="004974F9" w:rsidP="00D52BCD">
      <w:pPr>
        <w:spacing w:after="0" w:line="240" w:lineRule="auto"/>
      </w:pPr>
      <w:r>
        <w:continuationSeparator/>
      </w:r>
    </w:p>
  </w:footnote>
  <w:footnote w:type="continuationNotice" w:id="1">
    <w:p w14:paraId="003064CA" w14:textId="77777777" w:rsidR="004974F9" w:rsidRDefault="004974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2B5C"/>
    <w:multiLevelType w:val="hybridMultilevel"/>
    <w:tmpl w:val="575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bookFoldPrint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B"/>
    <w:rsid w:val="000027F9"/>
    <w:rsid w:val="0000454E"/>
    <w:rsid w:val="0000719D"/>
    <w:rsid w:val="00010BFA"/>
    <w:rsid w:val="00013132"/>
    <w:rsid w:val="000131B5"/>
    <w:rsid w:val="00013B0E"/>
    <w:rsid w:val="00014A0F"/>
    <w:rsid w:val="00016B2D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4AD8"/>
    <w:rsid w:val="000453C2"/>
    <w:rsid w:val="00046EA0"/>
    <w:rsid w:val="0005132A"/>
    <w:rsid w:val="00051AFD"/>
    <w:rsid w:val="000613B4"/>
    <w:rsid w:val="000615D5"/>
    <w:rsid w:val="00062DFD"/>
    <w:rsid w:val="0006480B"/>
    <w:rsid w:val="0006636F"/>
    <w:rsid w:val="00071BF5"/>
    <w:rsid w:val="00075F30"/>
    <w:rsid w:val="000762A4"/>
    <w:rsid w:val="00076809"/>
    <w:rsid w:val="00077ADB"/>
    <w:rsid w:val="00080077"/>
    <w:rsid w:val="00080D58"/>
    <w:rsid w:val="0008763D"/>
    <w:rsid w:val="00091F00"/>
    <w:rsid w:val="000926E8"/>
    <w:rsid w:val="000953AF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0E1C"/>
    <w:rsid w:val="00101FA5"/>
    <w:rsid w:val="0010204C"/>
    <w:rsid w:val="00102946"/>
    <w:rsid w:val="0010600A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433"/>
    <w:rsid w:val="001347ED"/>
    <w:rsid w:val="00135F97"/>
    <w:rsid w:val="001457B3"/>
    <w:rsid w:val="0015478D"/>
    <w:rsid w:val="00155AE4"/>
    <w:rsid w:val="001600E1"/>
    <w:rsid w:val="001609CB"/>
    <w:rsid w:val="00164537"/>
    <w:rsid w:val="001654CB"/>
    <w:rsid w:val="0017102C"/>
    <w:rsid w:val="0017271B"/>
    <w:rsid w:val="00175A80"/>
    <w:rsid w:val="001804EB"/>
    <w:rsid w:val="00181063"/>
    <w:rsid w:val="001822A5"/>
    <w:rsid w:val="001903FC"/>
    <w:rsid w:val="00190E45"/>
    <w:rsid w:val="00195882"/>
    <w:rsid w:val="00196ABA"/>
    <w:rsid w:val="00196BC9"/>
    <w:rsid w:val="001A0876"/>
    <w:rsid w:val="001A3CED"/>
    <w:rsid w:val="001A62CA"/>
    <w:rsid w:val="001A6B74"/>
    <w:rsid w:val="001B1582"/>
    <w:rsid w:val="001B5028"/>
    <w:rsid w:val="001B5436"/>
    <w:rsid w:val="001C3E48"/>
    <w:rsid w:val="001C43A6"/>
    <w:rsid w:val="001C4CFD"/>
    <w:rsid w:val="001C5A79"/>
    <w:rsid w:val="001C71E6"/>
    <w:rsid w:val="001D1EB8"/>
    <w:rsid w:val="001D1F7C"/>
    <w:rsid w:val="001D52FC"/>
    <w:rsid w:val="001D7727"/>
    <w:rsid w:val="001E4EDD"/>
    <w:rsid w:val="001E6547"/>
    <w:rsid w:val="001E73D1"/>
    <w:rsid w:val="001E7CBD"/>
    <w:rsid w:val="001F04D7"/>
    <w:rsid w:val="001F639C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1A9"/>
    <w:rsid w:val="00262F22"/>
    <w:rsid w:val="00263599"/>
    <w:rsid w:val="00267A87"/>
    <w:rsid w:val="002700C7"/>
    <w:rsid w:val="002738CD"/>
    <w:rsid w:val="00273AC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A7B29"/>
    <w:rsid w:val="002A7FDC"/>
    <w:rsid w:val="002B0C1C"/>
    <w:rsid w:val="002B5005"/>
    <w:rsid w:val="002B52C7"/>
    <w:rsid w:val="002B593A"/>
    <w:rsid w:val="002B6894"/>
    <w:rsid w:val="002B6EE1"/>
    <w:rsid w:val="002B7CEA"/>
    <w:rsid w:val="002C19CB"/>
    <w:rsid w:val="002C2FE3"/>
    <w:rsid w:val="002C428F"/>
    <w:rsid w:val="002C4391"/>
    <w:rsid w:val="002C4E8C"/>
    <w:rsid w:val="002D014A"/>
    <w:rsid w:val="002D2557"/>
    <w:rsid w:val="002D27A4"/>
    <w:rsid w:val="002D361D"/>
    <w:rsid w:val="002D4363"/>
    <w:rsid w:val="002D50A2"/>
    <w:rsid w:val="002D6E41"/>
    <w:rsid w:val="002E2233"/>
    <w:rsid w:val="002E235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6294"/>
    <w:rsid w:val="003070C4"/>
    <w:rsid w:val="003117D5"/>
    <w:rsid w:val="00311DD6"/>
    <w:rsid w:val="00313D93"/>
    <w:rsid w:val="00314436"/>
    <w:rsid w:val="00316740"/>
    <w:rsid w:val="0032228F"/>
    <w:rsid w:val="00323F0A"/>
    <w:rsid w:val="00326D61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DEF"/>
    <w:rsid w:val="00353F14"/>
    <w:rsid w:val="0035504C"/>
    <w:rsid w:val="003610F8"/>
    <w:rsid w:val="0036119B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58B"/>
    <w:rsid w:val="0038698C"/>
    <w:rsid w:val="00390375"/>
    <w:rsid w:val="00393539"/>
    <w:rsid w:val="0039450B"/>
    <w:rsid w:val="003A201F"/>
    <w:rsid w:val="003A3207"/>
    <w:rsid w:val="003B0E71"/>
    <w:rsid w:val="003B1E13"/>
    <w:rsid w:val="003B323F"/>
    <w:rsid w:val="003B37DF"/>
    <w:rsid w:val="003C3500"/>
    <w:rsid w:val="003D15E4"/>
    <w:rsid w:val="003D1CDB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148D"/>
    <w:rsid w:val="003F5A27"/>
    <w:rsid w:val="003F5ED7"/>
    <w:rsid w:val="003F63E7"/>
    <w:rsid w:val="003F7608"/>
    <w:rsid w:val="00400089"/>
    <w:rsid w:val="0040313F"/>
    <w:rsid w:val="00404E72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67B9F"/>
    <w:rsid w:val="0047022F"/>
    <w:rsid w:val="0047143F"/>
    <w:rsid w:val="004737B7"/>
    <w:rsid w:val="00475DA0"/>
    <w:rsid w:val="004814D4"/>
    <w:rsid w:val="00484F03"/>
    <w:rsid w:val="00485E14"/>
    <w:rsid w:val="00490BF7"/>
    <w:rsid w:val="0049394F"/>
    <w:rsid w:val="00494441"/>
    <w:rsid w:val="004974F9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E6A79"/>
    <w:rsid w:val="004F0624"/>
    <w:rsid w:val="004F25D6"/>
    <w:rsid w:val="004F3014"/>
    <w:rsid w:val="004F37C5"/>
    <w:rsid w:val="004F3AA4"/>
    <w:rsid w:val="00503C88"/>
    <w:rsid w:val="00503F9D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269FE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2256"/>
    <w:rsid w:val="00567737"/>
    <w:rsid w:val="00567BDA"/>
    <w:rsid w:val="0057146D"/>
    <w:rsid w:val="00572FE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A6CB6"/>
    <w:rsid w:val="005B2908"/>
    <w:rsid w:val="005B2E12"/>
    <w:rsid w:val="005B317C"/>
    <w:rsid w:val="005B3401"/>
    <w:rsid w:val="005B7EEA"/>
    <w:rsid w:val="005C06C9"/>
    <w:rsid w:val="005C150B"/>
    <w:rsid w:val="005C223C"/>
    <w:rsid w:val="005C3DED"/>
    <w:rsid w:val="005D19CA"/>
    <w:rsid w:val="005D20C2"/>
    <w:rsid w:val="005D713B"/>
    <w:rsid w:val="005D769A"/>
    <w:rsid w:val="005D794B"/>
    <w:rsid w:val="005D7C4E"/>
    <w:rsid w:val="005E20A1"/>
    <w:rsid w:val="005F17B8"/>
    <w:rsid w:val="005F26F9"/>
    <w:rsid w:val="005F27F5"/>
    <w:rsid w:val="005F339B"/>
    <w:rsid w:val="005F6B7B"/>
    <w:rsid w:val="005F71F5"/>
    <w:rsid w:val="005F785E"/>
    <w:rsid w:val="00605ADB"/>
    <w:rsid w:val="00605C10"/>
    <w:rsid w:val="006101A6"/>
    <w:rsid w:val="0061076E"/>
    <w:rsid w:val="00611700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121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6641E"/>
    <w:rsid w:val="00666C1A"/>
    <w:rsid w:val="00666C85"/>
    <w:rsid w:val="00671D79"/>
    <w:rsid w:val="00673E0E"/>
    <w:rsid w:val="00674A30"/>
    <w:rsid w:val="00677807"/>
    <w:rsid w:val="006820BC"/>
    <w:rsid w:val="0068248D"/>
    <w:rsid w:val="0068544A"/>
    <w:rsid w:val="00692D31"/>
    <w:rsid w:val="00693FC6"/>
    <w:rsid w:val="00695299"/>
    <w:rsid w:val="006A2FFD"/>
    <w:rsid w:val="006A461F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B63FD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3F5B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4FCF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3ED3"/>
    <w:rsid w:val="00774137"/>
    <w:rsid w:val="00775A7F"/>
    <w:rsid w:val="00776FE3"/>
    <w:rsid w:val="00777FA8"/>
    <w:rsid w:val="007838D0"/>
    <w:rsid w:val="0078614B"/>
    <w:rsid w:val="00792B9C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B1718"/>
    <w:rsid w:val="007B42C4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8AC"/>
    <w:rsid w:val="007D0C1E"/>
    <w:rsid w:val="007D0D61"/>
    <w:rsid w:val="007D5CDC"/>
    <w:rsid w:val="007D60C0"/>
    <w:rsid w:val="007E3565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0926"/>
    <w:rsid w:val="0083284C"/>
    <w:rsid w:val="00834D5E"/>
    <w:rsid w:val="00836EF2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0EA4"/>
    <w:rsid w:val="00883EFF"/>
    <w:rsid w:val="00885037"/>
    <w:rsid w:val="0088556C"/>
    <w:rsid w:val="008871C9"/>
    <w:rsid w:val="00887421"/>
    <w:rsid w:val="0088776E"/>
    <w:rsid w:val="008A2692"/>
    <w:rsid w:val="008B300C"/>
    <w:rsid w:val="008B3080"/>
    <w:rsid w:val="008B3614"/>
    <w:rsid w:val="008B39C7"/>
    <w:rsid w:val="008B6CC6"/>
    <w:rsid w:val="008B7E37"/>
    <w:rsid w:val="008B7F6D"/>
    <w:rsid w:val="008C420F"/>
    <w:rsid w:val="008C600E"/>
    <w:rsid w:val="008D01B6"/>
    <w:rsid w:val="008D043B"/>
    <w:rsid w:val="008D4718"/>
    <w:rsid w:val="008D5C7B"/>
    <w:rsid w:val="008D77F5"/>
    <w:rsid w:val="008D7B95"/>
    <w:rsid w:val="008E0CCB"/>
    <w:rsid w:val="008E23BF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3555"/>
    <w:rsid w:val="0090387E"/>
    <w:rsid w:val="00904C3F"/>
    <w:rsid w:val="009053DA"/>
    <w:rsid w:val="00906778"/>
    <w:rsid w:val="00907832"/>
    <w:rsid w:val="00910D03"/>
    <w:rsid w:val="0091119A"/>
    <w:rsid w:val="00914F6B"/>
    <w:rsid w:val="00916BA9"/>
    <w:rsid w:val="00917A1D"/>
    <w:rsid w:val="00917B7A"/>
    <w:rsid w:val="009233E0"/>
    <w:rsid w:val="00924886"/>
    <w:rsid w:val="0092491C"/>
    <w:rsid w:val="0093065B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47D3F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67BE1"/>
    <w:rsid w:val="00970013"/>
    <w:rsid w:val="00970314"/>
    <w:rsid w:val="00971262"/>
    <w:rsid w:val="009748FC"/>
    <w:rsid w:val="0097492E"/>
    <w:rsid w:val="009768EA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0E31"/>
    <w:rsid w:val="009B1058"/>
    <w:rsid w:val="009B280F"/>
    <w:rsid w:val="009B3457"/>
    <w:rsid w:val="009B53CB"/>
    <w:rsid w:val="009C091B"/>
    <w:rsid w:val="009C0B5E"/>
    <w:rsid w:val="009C1DBB"/>
    <w:rsid w:val="009C61E0"/>
    <w:rsid w:val="009D0247"/>
    <w:rsid w:val="009D3CDA"/>
    <w:rsid w:val="009D699C"/>
    <w:rsid w:val="009E04C6"/>
    <w:rsid w:val="009E1929"/>
    <w:rsid w:val="009E2771"/>
    <w:rsid w:val="009E54CE"/>
    <w:rsid w:val="009E5E42"/>
    <w:rsid w:val="009F343B"/>
    <w:rsid w:val="009F71DC"/>
    <w:rsid w:val="00A017C5"/>
    <w:rsid w:val="00A02559"/>
    <w:rsid w:val="00A05FBB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4A75"/>
    <w:rsid w:val="00A461FC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2D8"/>
    <w:rsid w:val="00AA7301"/>
    <w:rsid w:val="00AB059B"/>
    <w:rsid w:val="00AB1312"/>
    <w:rsid w:val="00AB4768"/>
    <w:rsid w:val="00AB639F"/>
    <w:rsid w:val="00AC2404"/>
    <w:rsid w:val="00AC24A4"/>
    <w:rsid w:val="00AD03A0"/>
    <w:rsid w:val="00AD2253"/>
    <w:rsid w:val="00AD5BC0"/>
    <w:rsid w:val="00AE0FF1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72A"/>
    <w:rsid w:val="00B05EC7"/>
    <w:rsid w:val="00B0773A"/>
    <w:rsid w:val="00B131B6"/>
    <w:rsid w:val="00B15D97"/>
    <w:rsid w:val="00B24D01"/>
    <w:rsid w:val="00B265F2"/>
    <w:rsid w:val="00B266B9"/>
    <w:rsid w:val="00B2706B"/>
    <w:rsid w:val="00B31D66"/>
    <w:rsid w:val="00B332BE"/>
    <w:rsid w:val="00B367D8"/>
    <w:rsid w:val="00B368C6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4562"/>
    <w:rsid w:val="00B46073"/>
    <w:rsid w:val="00B47503"/>
    <w:rsid w:val="00B533E3"/>
    <w:rsid w:val="00B55460"/>
    <w:rsid w:val="00B5788E"/>
    <w:rsid w:val="00B623BC"/>
    <w:rsid w:val="00B64227"/>
    <w:rsid w:val="00B64285"/>
    <w:rsid w:val="00B6502D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B4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B196C"/>
    <w:rsid w:val="00BB2B14"/>
    <w:rsid w:val="00BB40DD"/>
    <w:rsid w:val="00BC0B43"/>
    <w:rsid w:val="00BC3AA9"/>
    <w:rsid w:val="00BC5534"/>
    <w:rsid w:val="00BC6176"/>
    <w:rsid w:val="00BD0ED2"/>
    <w:rsid w:val="00BD512E"/>
    <w:rsid w:val="00BD6744"/>
    <w:rsid w:val="00BE0EE3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4532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A1F"/>
    <w:rsid w:val="00C42FDF"/>
    <w:rsid w:val="00C445DB"/>
    <w:rsid w:val="00C454F9"/>
    <w:rsid w:val="00C45954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5156"/>
    <w:rsid w:val="00C7711C"/>
    <w:rsid w:val="00C80D8C"/>
    <w:rsid w:val="00C81F63"/>
    <w:rsid w:val="00C87469"/>
    <w:rsid w:val="00C905AF"/>
    <w:rsid w:val="00C925F6"/>
    <w:rsid w:val="00C9534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B67A4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572F"/>
    <w:rsid w:val="00D159B9"/>
    <w:rsid w:val="00D15D38"/>
    <w:rsid w:val="00D16F6E"/>
    <w:rsid w:val="00D1777B"/>
    <w:rsid w:val="00D20857"/>
    <w:rsid w:val="00D22E4C"/>
    <w:rsid w:val="00D32065"/>
    <w:rsid w:val="00D34F35"/>
    <w:rsid w:val="00D35D7E"/>
    <w:rsid w:val="00D36AC0"/>
    <w:rsid w:val="00D42944"/>
    <w:rsid w:val="00D43455"/>
    <w:rsid w:val="00D435D0"/>
    <w:rsid w:val="00D44581"/>
    <w:rsid w:val="00D45659"/>
    <w:rsid w:val="00D51BB8"/>
    <w:rsid w:val="00D52BCD"/>
    <w:rsid w:val="00D536E3"/>
    <w:rsid w:val="00D53A31"/>
    <w:rsid w:val="00D571A4"/>
    <w:rsid w:val="00D57560"/>
    <w:rsid w:val="00D623E0"/>
    <w:rsid w:val="00D62B3F"/>
    <w:rsid w:val="00D65D04"/>
    <w:rsid w:val="00D67771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52EE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D2EE5"/>
    <w:rsid w:val="00DE4D87"/>
    <w:rsid w:val="00DE7937"/>
    <w:rsid w:val="00DF57CE"/>
    <w:rsid w:val="00DF6429"/>
    <w:rsid w:val="00DF6A29"/>
    <w:rsid w:val="00E13249"/>
    <w:rsid w:val="00E151A3"/>
    <w:rsid w:val="00E20A4B"/>
    <w:rsid w:val="00E229A1"/>
    <w:rsid w:val="00E23713"/>
    <w:rsid w:val="00E30A74"/>
    <w:rsid w:val="00E30BF6"/>
    <w:rsid w:val="00E323A6"/>
    <w:rsid w:val="00E32C2D"/>
    <w:rsid w:val="00E35313"/>
    <w:rsid w:val="00E377B8"/>
    <w:rsid w:val="00E4247F"/>
    <w:rsid w:val="00E42B3E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D92"/>
    <w:rsid w:val="00E64F04"/>
    <w:rsid w:val="00E653AD"/>
    <w:rsid w:val="00E67821"/>
    <w:rsid w:val="00E72758"/>
    <w:rsid w:val="00E73B42"/>
    <w:rsid w:val="00E73F57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A6B8C"/>
    <w:rsid w:val="00EB1DB9"/>
    <w:rsid w:val="00EB37EB"/>
    <w:rsid w:val="00EB4EB5"/>
    <w:rsid w:val="00EC4DA0"/>
    <w:rsid w:val="00EC6DE9"/>
    <w:rsid w:val="00EC7753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6102"/>
    <w:rsid w:val="00F1733A"/>
    <w:rsid w:val="00F17813"/>
    <w:rsid w:val="00F218FE"/>
    <w:rsid w:val="00F3086A"/>
    <w:rsid w:val="00F30BCA"/>
    <w:rsid w:val="00F34B20"/>
    <w:rsid w:val="00F35454"/>
    <w:rsid w:val="00F404D1"/>
    <w:rsid w:val="00F40CCD"/>
    <w:rsid w:val="00F4602C"/>
    <w:rsid w:val="00F521D5"/>
    <w:rsid w:val="00F55E0A"/>
    <w:rsid w:val="00F57E12"/>
    <w:rsid w:val="00F60452"/>
    <w:rsid w:val="00F60E68"/>
    <w:rsid w:val="00F62554"/>
    <w:rsid w:val="00F63D31"/>
    <w:rsid w:val="00F661C9"/>
    <w:rsid w:val="00F700BA"/>
    <w:rsid w:val="00F71761"/>
    <w:rsid w:val="00F72994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3710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1D9A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documentManagement/types"/>
    <ds:schemaRef ds:uri="http://schemas.openxmlformats.org/package/2006/metadata/core-properties"/>
    <ds:schemaRef ds:uri="cc9255bc-4d99-4f42-bba5-857cbcc6e72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2067CE-D74D-454B-9993-05DFBE18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131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72</cp:revision>
  <cp:lastPrinted>2019-12-16T01:23:00Z</cp:lastPrinted>
  <dcterms:created xsi:type="dcterms:W3CDTF">2019-12-27T06:17:00Z</dcterms:created>
  <dcterms:modified xsi:type="dcterms:W3CDTF">2020-01-06T17:22:00Z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