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D2C6" w14:textId="373D6311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</w:t>
      </w:r>
      <w:r w:rsidR="00901CB9">
        <w:rPr>
          <w:rStyle w:val="BookTitle"/>
          <w:sz w:val="24"/>
          <w:szCs w:val="24"/>
        </w:rPr>
        <w:t xml:space="preserve"> 17</w:t>
      </w:r>
      <w:r w:rsidR="00901CB9" w:rsidRPr="00901CB9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</w:p>
        </w:tc>
      </w:tr>
    </w:tbl>
    <w:p w14:paraId="0A32BB5E" w14:textId="5038D227" w:rsidR="00C900E5" w:rsidRDefault="00A461FC" w:rsidP="00C900E5">
      <w:pPr>
        <w:pStyle w:val="Heading1"/>
      </w:pPr>
      <w:r>
        <w:t>Initial Setup</w:t>
      </w:r>
    </w:p>
    <w:p w14:paraId="2EE304B3" w14:textId="17D7CFB4" w:rsidR="00C900E5" w:rsidRDefault="00C900E5" w:rsidP="00C900E5">
      <w:pPr>
        <w:pStyle w:val="ListParagraph"/>
        <w:numPr>
          <w:ilvl w:val="0"/>
          <w:numId w:val="15"/>
        </w:numPr>
      </w:pPr>
      <w:r>
        <w:t>Organize Binder</w:t>
      </w:r>
    </w:p>
    <w:p w14:paraId="4D47F3CC" w14:textId="56771F40" w:rsidR="00C900E5" w:rsidRDefault="00C900E5" w:rsidP="00C900E5">
      <w:pPr>
        <w:pStyle w:val="Heading1"/>
      </w:pPr>
      <w:r>
        <w:t>Included Documentation</w:t>
      </w:r>
    </w:p>
    <w:p w14:paraId="32F6C805" w14:textId="72474766" w:rsidR="00C900E5" w:rsidRPr="00C900E5" w:rsidRDefault="00C900E5" w:rsidP="00C900E5">
      <w:pPr>
        <w:pStyle w:val="ListParagraph"/>
        <w:numPr>
          <w:ilvl w:val="0"/>
          <w:numId w:val="15"/>
        </w:numPr>
      </w:pPr>
      <w:r>
        <w:t>Weekly Goals</w:t>
      </w:r>
      <w:bookmarkStart w:id="0" w:name="_GoBack"/>
      <w:bookmarkEnd w:id="0"/>
    </w:p>
    <w:p w14:paraId="3E6B80A7" w14:textId="06B6AEE1" w:rsidR="004B07CB" w:rsidRDefault="004B07CB" w:rsidP="004B07CB">
      <w:pPr>
        <w:pStyle w:val="Heading1"/>
      </w:pPr>
      <w:r>
        <w:t xml:space="preserve">Required </w:t>
      </w:r>
      <w:r w:rsidR="00A44A75">
        <w:t>Project</w:t>
      </w:r>
      <w:r>
        <w:t xml:space="preserve"> Activity</w:t>
      </w:r>
    </w:p>
    <w:p w14:paraId="671FB76C" w14:textId="2C9A7DE3" w:rsidR="00D74D5C" w:rsidRDefault="00D952EE" w:rsidP="00181063">
      <w:pPr>
        <w:pStyle w:val="ListParagraph"/>
        <w:numPr>
          <w:ilvl w:val="0"/>
          <w:numId w:val="12"/>
        </w:numPr>
      </w:pPr>
      <w:r>
        <w:t>Did you</w:t>
      </w:r>
      <w:r w:rsidR="00FB3710">
        <w:t>r</w:t>
      </w:r>
      <w:r>
        <w:t xml:space="preserve"> company hit their goal for this week?</w:t>
      </w:r>
      <w:r w:rsidR="00D74D5C">
        <w:br w:type="page"/>
      </w:r>
    </w:p>
    <w:p w14:paraId="5DA63688" w14:textId="442EAB8E" w:rsidR="00076809" w:rsidRDefault="00076809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lastRenderedPageBreak/>
        <w:br w:type="page"/>
      </w:r>
    </w:p>
    <w:p w14:paraId="319E7FCB" w14:textId="7EFA268F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77777777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What is the most important thing you learned, or what stuck with you the most? </w:t>
      </w:r>
      <w:r>
        <w:rPr>
          <w:i/>
          <w:iCs/>
        </w:rPr>
        <w:t>This does not have to be computer programming related.</w:t>
      </w:r>
    </w:p>
    <w:p w14:paraId="1F6DDE41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4F4252D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54306B7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7656C60" w14:textId="76B8C1E6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6C9B5251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DB1E90F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4D46B33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C5581B2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77777777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>What did you do this week that you could do better in the future, and how?</w:t>
      </w:r>
    </w:p>
    <w:p w14:paraId="78055BB5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09C1689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7F1928E8" w14:textId="77777777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34353C2" w14:textId="36E8EC80" w:rsidR="007229CC" w:rsidRDefault="007229CC" w:rsidP="007229CC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A4B2F18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515A6364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13A3CB99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0DC65F03" w14:textId="77777777" w:rsidR="004C5EB9" w:rsidRDefault="004C5EB9" w:rsidP="004C5EB9">
      <w:pPr>
        <w:rPr>
          <w:sz w:val="32"/>
          <w:szCs w:val="32"/>
        </w:rPr>
      </w:pPr>
      <w:r w:rsidRPr="00132A0C">
        <w:rPr>
          <w:sz w:val="32"/>
          <w:szCs w:val="32"/>
        </w:rPr>
        <w:t>____________________________________________________</w:t>
      </w:r>
    </w:p>
    <w:p w14:paraId="20C5C95D" w14:textId="77777777" w:rsidR="004C5EB9" w:rsidRDefault="004C5EB9" w:rsidP="007229CC">
      <w:pPr>
        <w:rPr>
          <w:sz w:val="32"/>
          <w:szCs w:val="32"/>
        </w:rPr>
      </w:pPr>
    </w:p>
    <w:p w14:paraId="5C0FF1B6" w14:textId="77777777" w:rsidR="007229CC" w:rsidRDefault="007229CC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0E977FC9" w14:textId="48F0E1B6" w:rsidR="00F81EE2" w:rsidRPr="00F81EE2" w:rsidRDefault="00A85ABB" w:rsidP="004C3071">
      <w:pPr>
        <w:pStyle w:val="Heading1"/>
      </w:pPr>
      <w:r>
        <w:lastRenderedPageBreak/>
        <w:t>Documentation Grading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685"/>
        <w:gridCol w:w="1440"/>
        <w:gridCol w:w="1440"/>
        <w:gridCol w:w="1440"/>
        <w:gridCol w:w="1350"/>
      </w:tblGrid>
      <w:tr w:rsidR="002D696E" w14:paraId="00CA2CBB" w14:textId="3AC94477" w:rsidTr="002D696E">
        <w:tc>
          <w:tcPr>
            <w:tcW w:w="3685" w:type="dxa"/>
            <w:shd w:val="clear" w:color="auto" w:fill="FFFFFF" w:themeFill="background1"/>
          </w:tcPr>
          <w:p w14:paraId="2EA6F56F" w14:textId="7EFAB561" w:rsidR="002D696E" w:rsidRDefault="002D696E" w:rsidP="002D696E">
            <w:pPr>
              <w:tabs>
                <w:tab w:val="left" w:pos="1480"/>
              </w:tabs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1440" w:type="dxa"/>
            <w:shd w:val="clear" w:color="auto" w:fill="FFFFFF" w:themeFill="background1"/>
          </w:tcPr>
          <w:p w14:paraId="562266AF" w14:textId="57B1969E" w:rsidR="002D696E" w:rsidRPr="008D7B95" w:rsidRDefault="002D696E" w:rsidP="00216BAB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In Packet</w:t>
            </w:r>
          </w:p>
        </w:tc>
        <w:tc>
          <w:tcPr>
            <w:tcW w:w="1440" w:type="dxa"/>
            <w:shd w:val="clear" w:color="auto" w:fill="FFFFFF" w:themeFill="background1"/>
          </w:tcPr>
          <w:p w14:paraId="4A24BC25" w14:textId="04135059" w:rsidR="002D696E" w:rsidRDefault="002D696E" w:rsidP="00216BAB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Completed</w:t>
            </w:r>
          </w:p>
        </w:tc>
        <w:tc>
          <w:tcPr>
            <w:tcW w:w="1440" w:type="dxa"/>
            <w:shd w:val="clear" w:color="auto" w:fill="FFFFFF" w:themeFill="background1"/>
          </w:tcPr>
          <w:p w14:paraId="231D70CF" w14:textId="309FC1F6" w:rsidR="002D696E" w:rsidRDefault="002D696E" w:rsidP="00216BAB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Checked</w:t>
            </w:r>
          </w:p>
        </w:tc>
        <w:tc>
          <w:tcPr>
            <w:tcW w:w="1350" w:type="dxa"/>
            <w:shd w:val="clear" w:color="auto" w:fill="FFFFFF" w:themeFill="background1"/>
          </w:tcPr>
          <w:p w14:paraId="56544DF0" w14:textId="4E47BD7A" w:rsidR="002D696E" w:rsidRDefault="002D696E" w:rsidP="00216BAB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Corrected</w:t>
            </w:r>
          </w:p>
        </w:tc>
      </w:tr>
      <w:tr w:rsidR="002D696E" w14:paraId="623BCABE" w14:textId="6F7F88D8" w:rsidTr="002D696E">
        <w:tc>
          <w:tcPr>
            <w:tcW w:w="8005" w:type="dxa"/>
            <w:gridSpan w:val="4"/>
            <w:shd w:val="clear" w:color="auto" w:fill="FFFFFF" w:themeFill="background1"/>
          </w:tcPr>
          <w:p w14:paraId="5913A8B3" w14:textId="7E6404D7" w:rsidR="002D696E" w:rsidRDefault="002D696E" w:rsidP="002D696E">
            <w:pPr>
              <w:jc w:val="center"/>
              <w:rPr>
                <w:rFonts w:ascii="Segoe UI Emoji" w:hAnsi="Segoe UI Emoji" w:cs="Segoe UI Emoji"/>
              </w:rPr>
            </w:pPr>
            <w:r>
              <w:rPr>
                <w:b/>
                <w:bCs/>
              </w:rPr>
              <w:t>Professional Communications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0AB1A8DA" w14:textId="77777777" w:rsidR="002D696E" w:rsidRDefault="002D696E" w:rsidP="002D696E">
            <w:pPr>
              <w:jc w:val="center"/>
              <w:rPr>
                <w:rFonts w:ascii="Segoe UI Emoji" w:hAnsi="Segoe UI Emoji" w:cs="Segoe UI Emoji"/>
              </w:rPr>
            </w:pPr>
          </w:p>
        </w:tc>
      </w:tr>
      <w:tr w:rsidR="002D696E" w14:paraId="2A60DC51" w14:textId="50FEE1D9" w:rsidTr="002D696E">
        <w:tc>
          <w:tcPr>
            <w:tcW w:w="3685" w:type="dxa"/>
            <w:shd w:val="clear" w:color="auto" w:fill="BFBFBF" w:themeFill="background1" w:themeFillShade="BF"/>
          </w:tcPr>
          <w:p w14:paraId="324EB11E" w14:textId="72E39472" w:rsidR="002D696E" w:rsidRPr="00CF038D" w:rsidRDefault="002D696E" w:rsidP="002D696E">
            <w:pPr>
              <w:tabs>
                <w:tab w:val="left" w:pos="1480"/>
              </w:tabs>
              <w:rPr>
                <w:b/>
                <w:bCs/>
              </w:rPr>
            </w:pPr>
            <w:r>
              <w:rPr>
                <w:b/>
                <w:bCs/>
              </w:rPr>
              <w:t>Personal and Business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0FEDA1B2" w14:textId="6F56469E" w:rsidR="002D696E" w:rsidRDefault="002D696E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6A01FFA" w14:textId="387465B2" w:rsidR="002D696E" w:rsidRPr="008D7B95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4ECB65A" w14:textId="73A0F4A7" w:rsidR="002D696E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5D2B1035" w14:textId="28852637" w:rsidR="002D696E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2D696E" w14:paraId="6EB8C028" w14:textId="3BCB36F0" w:rsidTr="002D696E">
        <w:tc>
          <w:tcPr>
            <w:tcW w:w="3685" w:type="dxa"/>
            <w:shd w:val="clear" w:color="auto" w:fill="D9D9D9" w:themeFill="background1" w:themeFillShade="D9"/>
          </w:tcPr>
          <w:p w14:paraId="17B82434" w14:textId="597881A7" w:rsidR="002D696E" w:rsidRDefault="002D696E" w:rsidP="002D696E">
            <w:r>
              <w:t>Explanatory Text</w:t>
            </w:r>
          </w:p>
        </w:tc>
        <w:tc>
          <w:tcPr>
            <w:tcW w:w="1440" w:type="dxa"/>
          </w:tcPr>
          <w:p w14:paraId="0E51AF24" w14:textId="2FE6CCC1" w:rsidR="002D696E" w:rsidRDefault="002D696E" w:rsidP="002D696E"/>
        </w:tc>
        <w:tc>
          <w:tcPr>
            <w:tcW w:w="1440" w:type="dxa"/>
          </w:tcPr>
          <w:p w14:paraId="58C918FF" w14:textId="6F76FF20" w:rsidR="002D696E" w:rsidRDefault="002D696E" w:rsidP="002D696E"/>
        </w:tc>
        <w:tc>
          <w:tcPr>
            <w:tcW w:w="1440" w:type="dxa"/>
          </w:tcPr>
          <w:p w14:paraId="2F94EB88" w14:textId="49D7AB62" w:rsidR="002D696E" w:rsidRDefault="002D696E" w:rsidP="002D696E"/>
        </w:tc>
        <w:tc>
          <w:tcPr>
            <w:tcW w:w="1350" w:type="dxa"/>
          </w:tcPr>
          <w:p w14:paraId="7E0762A9" w14:textId="64D4F99A" w:rsidR="002D696E" w:rsidRDefault="002D696E" w:rsidP="002D696E"/>
        </w:tc>
      </w:tr>
      <w:tr w:rsidR="002D696E" w14:paraId="7FF91407" w14:textId="51A80D3A" w:rsidTr="002D696E">
        <w:tc>
          <w:tcPr>
            <w:tcW w:w="3685" w:type="dxa"/>
            <w:shd w:val="clear" w:color="auto" w:fill="D9D9D9" w:themeFill="background1" w:themeFillShade="D9"/>
          </w:tcPr>
          <w:p w14:paraId="13FB3558" w14:textId="13B012FC" w:rsidR="002D696E" w:rsidRDefault="002D696E" w:rsidP="002D696E">
            <w:r>
              <w:t>Comprehension</w:t>
            </w:r>
          </w:p>
        </w:tc>
        <w:tc>
          <w:tcPr>
            <w:tcW w:w="1440" w:type="dxa"/>
          </w:tcPr>
          <w:p w14:paraId="273A3B13" w14:textId="381A986C" w:rsidR="002D696E" w:rsidRDefault="002D696E" w:rsidP="002D696E"/>
        </w:tc>
        <w:tc>
          <w:tcPr>
            <w:tcW w:w="1440" w:type="dxa"/>
          </w:tcPr>
          <w:p w14:paraId="40BEA9E4" w14:textId="0DE838A1" w:rsidR="002D696E" w:rsidRDefault="002D696E" w:rsidP="002D696E"/>
        </w:tc>
        <w:tc>
          <w:tcPr>
            <w:tcW w:w="1440" w:type="dxa"/>
          </w:tcPr>
          <w:p w14:paraId="77CC8AC5" w14:textId="25AEE86C" w:rsidR="002D696E" w:rsidRDefault="002D696E" w:rsidP="002D696E"/>
        </w:tc>
        <w:tc>
          <w:tcPr>
            <w:tcW w:w="1350" w:type="dxa"/>
          </w:tcPr>
          <w:p w14:paraId="37103E4A" w14:textId="037E0873" w:rsidR="002D696E" w:rsidRDefault="002D696E" w:rsidP="002D696E"/>
        </w:tc>
      </w:tr>
      <w:tr w:rsidR="002D696E" w14:paraId="182A78BF" w14:textId="0C3C17F2" w:rsidTr="002D696E">
        <w:tc>
          <w:tcPr>
            <w:tcW w:w="3685" w:type="dxa"/>
            <w:shd w:val="clear" w:color="auto" w:fill="D9D9D9" w:themeFill="background1" w:themeFillShade="D9"/>
          </w:tcPr>
          <w:p w14:paraId="63C24D17" w14:textId="6F84E5FB" w:rsidR="002D696E" w:rsidRDefault="002D696E" w:rsidP="002D696E">
            <w:r>
              <w:t>Analyze</w:t>
            </w:r>
          </w:p>
        </w:tc>
        <w:tc>
          <w:tcPr>
            <w:tcW w:w="1440" w:type="dxa"/>
          </w:tcPr>
          <w:p w14:paraId="30145C6C" w14:textId="25C9203F" w:rsidR="002D696E" w:rsidRDefault="002D696E" w:rsidP="002D696E"/>
        </w:tc>
        <w:tc>
          <w:tcPr>
            <w:tcW w:w="1440" w:type="dxa"/>
          </w:tcPr>
          <w:p w14:paraId="08A0F179" w14:textId="23578431" w:rsidR="002D696E" w:rsidRDefault="002D696E" w:rsidP="002D696E"/>
        </w:tc>
        <w:tc>
          <w:tcPr>
            <w:tcW w:w="1440" w:type="dxa"/>
          </w:tcPr>
          <w:p w14:paraId="7B3E2DC1" w14:textId="0336012C" w:rsidR="002D696E" w:rsidRDefault="002D696E" w:rsidP="002D696E"/>
        </w:tc>
        <w:tc>
          <w:tcPr>
            <w:tcW w:w="1350" w:type="dxa"/>
          </w:tcPr>
          <w:p w14:paraId="786F6651" w14:textId="2685A12C" w:rsidR="002D696E" w:rsidRDefault="002D696E" w:rsidP="002D696E"/>
        </w:tc>
      </w:tr>
      <w:tr w:rsidR="002D696E" w14:paraId="35C79754" w14:textId="2E6F4D7E" w:rsidTr="002D696E">
        <w:tc>
          <w:tcPr>
            <w:tcW w:w="3685" w:type="dxa"/>
            <w:shd w:val="clear" w:color="auto" w:fill="D9D9D9" w:themeFill="background1" w:themeFillShade="D9"/>
          </w:tcPr>
          <w:p w14:paraId="5FAEA509" w14:textId="42E6ACF2" w:rsidR="002D696E" w:rsidRDefault="002D696E" w:rsidP="002D696E">
            <w:r>
              <w:t>Evaluate</w:t>
            </w:r>
          </w:p>
        </w:tc>
        <w:tc>
          <w:tcPr>
            <w:tcW w:w="1440" w:type="dxa"/>
          </w:tcPr>
          <w:p w14:paraId="49FE2468" w14:textId="6FB249E1" w:rsidR="002D696E" w:rsidRDefault="002D696E" w:rsidP="002D696E"/>
        </w:tc>
        <w:tc>
          <w:tcPr>
            <w:tcW w:w="1440" w:type="dxa"/>
          </w:tcPr>
          <w:p w14:paraId="28331218" w14:textId="2A449010" w:rsidR="002D696E" w:rsidRDefault="002D696E" w:rsidP="002D696E"/>
        </w:tc>
        <w:tc>
          <w:tcPr>
            <w:tcW w:w="1440" w:type="dxa"/>
          </w:tcPr>
          <w:p w14:paraId="2CC044FB" w14:textId="45D47915" w:rsidR="002D696E" w:rsidRDefault="002D696E" w:rsidP="002D696E"/>
        </w:tc>
        <w:tc>
          <w:tcPr>
            <w:tcW w:w="1350" w:type="dxa"/>
          </w:tcPr>
          <w:p w14:paraId="7EFC967D" w14:textId="0C841A03" w:rsidR="002D696E" w:rsidRDefault="002D696E" w:rsidP="002D696E"/>
        </w:tc>
      </w:tr>
      <w:tr w:rsidR="002D696E" w14:paraId="5D3C270F" w14:textId="49C87927" w:rsidTr="002D696E">
        <w:tc>
          <w:tcPr>
            <w:tcW w:w="3685" w:type="dxa"/>
            <w:shd w:val="clear" w:color="auto" w:fill="D9D9D9" w:themeFill="background1" w:themeFillShade="D9"/>
          </w:tcPr>
          <w:p w14:paraId="3E6DC1C8" w14:textId="35BC1BD2" w:rsidR="002D696E" w:rsidRDefault="002D696E" w:rsidP="002D696E">
            <w:r>
              <w:t>Anticipation Guide</w:t>
            </w:r>
          </w:p>
        </w:tc>
        <w:tc>
          <w:tcPr>
            <w:tcW w:w="1440" w:type="dxa"/>
          </w:tcPr>
          <w:p w14:paraId="13AFE04A" w14:textId="3BD4D9BF" w:rsidR="002D696E" w:rsidRDefault="002D696E" w:rsidP="002D696E"/>
        </w:tc>
        <w:tc>
          <w:tcPr>
            <w:tcW w:w="1440" w:type="dxa"/>
          </w:tcPr>
          <w:p w14:paraId="018823F7" w14:textId="4084307A" w:rsidR="002D696E" w:rsidRDefault="002D696E" w:rsidP="002D696E"/>
        </w:tc>
        <w:tc>
          <w:tcPr>
            <w:tcW w:w="1440" w:type="dxa"/>
          </w:tcPr>
          <w:p w14:paraId="1A3B7C2D" w14:textId="16228852" w:rsidR="002D696E" w:rsidRDefault="002D696E" w:rsidP="002D696E"/>
        </w:tc>
        <w:tc>
          <w:tcPr>
            <w:tcW w:w="1350" w:type="dxa"/>
          </w:tcPr>
          <w:p w14:paraId="2ADCBB8A" w14:textId="20960149" w:rsidR="002D696E" w:rsidRDefault="002D696E" w:rsidP="002D696E"/>
        </w:tc>
      </w:tr>
      <w:tr w:rsidR="002D696E" w14:paraId="7ABB2BA7" w14:textId="5549E645" w:rsidTr="002D696E">
        <w:tc>
          <w:tcPr>
            <w:tcW w:w="3685" w:type="dxa"/>
            <w:shd w:val="clear" w:color="auto" w:fill="BFBFBF" w:themeFill="background1" w:themeFillShade="BF"/>
          </w:tcPr>
          <w:p w14:paraId="286AD3A1" w14:textId="2622D018" w:rsidR="002D696E" w:rsidRPr="00CF038D" w:rsidRDefault="002D696E" w:rsidP="002D696E">
            <w:pPr>
              <w:tabs>
                <w:tab w:val="left" w:pos="1480"/>
              </w:tabs>
              <w:rPr>
                <w:b/>
                <w:bCs/>
              </w:rPr>
            </w:pPr>
            <w:r>
              <w:rPr>
                <w:b/>
                <w:bCs/>
              </w:rPr>
              <w:t>Inappropriate Language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25459D95" w14:textId="2B9630A4" w:rsidR="002D696E" w:rsidRDefault="002D696E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22422F5" w14:textId="44724FD9" w:rsidR="002D696E" w:rsidRPr="008D7B95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3A3BA74" w14:textId="56A29793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F13D84F" w14:textId="3DA712AD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2D696E" w14:paraId="6CF26F46" w14:textId="25FB6ADF" w:rsidTr="002D696E">
        <w:tc>
          <w:tcPr>
            <w:tcW w:w="3685" w:type="dxa"/>
            <w:shd w:val="clear" w:color="auto" w:fill="D9D9D9" w:themeFill="background1" w:themeFillShade="D9"/>
          </w:tcPr>
          <w:p w14:paraId="3B9381E6" w14:textId="7925B645" w:rsidR="002D696E" w:rsidRDefault="002D696E" w:rsidP="002D696E">
            <w:r>
              <w:t>Explanatory Text</w:t>
            </w:r>
          </w:p>
        </w:tc>
        <w:tc>
          <w:tcPr>
            <w:tcW w:w="1440" w:type="dxa"/>
          </w:tcPr>
          <w:p w14:paraId="24EB2B8C" w14:textId="62608333" w:rsidR="002D696E" w:rsidRDefault="002D696E" w:rsidP="002D696E"/>
        </w:tc>
        <w:tc>
          <w:tcPr>
            <w:tcW w:w="1440" w:type="dxa"/>
          </w:tcPr>
          <w:p w14:paraId="627B000C" w14:textId="44DD7972" w:rsidR="002D696E" w:rsidRDefault="002D696E" w:rsidP="002D696E"/>
        </w:tc>
        <w:tc>
          <w:tcPr>
            <w:tcW w:w="1440" w:type="dxa"/>
          </w:tcPr>
          <w:p w14:paraId="52D76D85" w14:textId="00930145" w:rsidR="002D696E" w:rsidRDefault="002D696E" w:rsidP="002D696E"/>
        </w:tc>
        <w:tc>
          <w:tcPr>
            <w:tcW w:w="1350" w:type="dxa"/>
          </w:tcPr>
          <w:p w14:paraId="393FB432" w14:textId="6BD8D9BA" w:rsidR="002D696E" w:rsidRDefault="002D696E" w:rsidP="002D696E"/>
        </w:tc>
      </w:tr>
      <w:tr w:rsidR="002D696E" w14:paraId="46B43836" w14:textId="303A6B5F" w:rsidTr="002D696E">
        <w:tc>
          <w:tcPr>
            <w:tcW w:w="3685" w:type="dxa"/>
            <w:shd w:val="clear" w:color="auto" w:fill="D9D9D9" w:themeFill="background1" w:themeFillShade="D9"/>
          </w:tcPr>
          <w:p w14:paraId="39E7582E" w14:textId="7AAA219F" w:rsidR="002D696E" w:rsidRDefault="002D696E" w:rsidP="002D696E">
            <w:r>
              <w:t>Comprehension.</w:t>
            </w:r>
          </w:p>
        </w:tc>
        <w:tc>
          <w:tcPr>
            <w:tcW w:w="1440" w:type="dxa"/>
          </w:tcPr>
          <w:p w14:paraId="7B2E9FC5" w14:textId="7F75B9A9" w:rsidR="002D696E" w:rsidRDefault="002D696E" w:rsidP="002D696E"/>
        </w:tc>
        <w:tc>
          <w:tcPr>
            <w:tcW w:w="1440" w:type="dxa"/>
          </w:tcPr>
          <w:p w14:paraId="36131B98" w14:textId="1CD224E0" w:rsidR="002D696E" w:rsidRDefault="002D696E" w:rsidP="002D696E"/>
        </w:tc>
        <w:tc>
          <w:tcPr>
            <w:tcW w:w="1440" w:type="dxa"/>
          </w:tcPr>
          <w:p w14:paraId="54419A1E" w14:textId="59C1F2F8" w:rsidR="002D696E" w:rsidRDefault="002D696E" w:rsidP="002D696E"/>
        </w:tc>
        <w:tc>
          <w:tcPr>
            <w:tcW w:w="1350" w:type="dxa"/>
          </w:tcPr>
          <w:p w14:paraId="4C35E1CB" w14:textId="162DEB57" w:rsidR="002D696E" w:rsidRDefault="002D696E" w:rsidP="002D696E"/>
        </w:tc>
      </w:tr>
      <w:tr w:rsidR="002D696E" w14:paraId="23A9AE64" w14:textId="0F499170" w:rsidTr="002D696E">
        <w:tc>
          <w:tcPr>
            <w:tcW w:w="3685" w:type="dxa"/>
            <w:shd w:val="clear" w:color="auto" w:fill="D9D9D9" w:themeFill="background1" w:themeFillShade="D9"/>
          </w:tcPr>
          <w:p w14:paraId="64527674" w14:textId="7030AB70" w:rsidR="002D696E" w:rsidRDefault="002D696E" w:rsidP="002D696E">
            <w:r>
              <w:t>Analyze</w:t>
            </w:r>
          </w:p>
        </w:tc>
        <w:tc>
          <w:tcPr>
            <w:tcW w:w="1440" w:type="dxa"/>
          </w:tcPr>
          <w:p w14:paraId="4A97266B" w14:textId="581A2E79" w:rsidR="002D696E" w:rsidRDefault="002D696E" w:rsidP="002D696E"/>
        </w:tc>
        <w:tc>
          <w:tcPr>
            <w:tcW w:w="1440" w:type="dxa"/>
          </w:tcPr>
          <w:p w14:paraId="2153B8FC" w14:textId="46BEB27C" w:rsidR="002D696E" w:rsidRDefault="002D696E" w:rsidP="002D696E"/>
        </w:tc>
        <w:tc>
          <w:tcPr>
            <w:tcW w:w="1440" w:type="dxa"/>
          </w:tcPr>
          <w:p w14:paraId="3550E64F" w14:textId="0C23F02F" w:rsidR="002D696E" w:rsidRDefault="002D696E" w:rsidP="002D696E"/>
        </w:tc>
        <w:tc>
          <w:tcPr>
            <w:tcW w:w="1350" w:type="dxa"/>
          </w:tcPr>
          <w:p w14:paraId="145D3FDF" w14:textId="57F86B13" w:rsidR="002D696E" w:rsidRDefault="002D696E" w:rsidP="002D696E"/>
        </w:tc>
      </w:tr>
      <w:tr w:rsidR="002D696E" w14:paraId="383CB8D8" w14:textId="5118C6DC" w:rsidTr="002D696E">
        <w:tc>
          <w:tcPr>
            <w:tcW w:w="3685" w:type="dxa"/>
            <w:shd w:val="clear" w:color="auto" w:fill="D9D9D9" w:themeFill="background1" w:themeFillShade="D9"/>
          </w:tcPr>
          <w:p w14:paraId="28C9D72A" w14:textId="599C305E" w:rsidR="002D696E" w:rsidRDefault="002D696E" w:rsidP="002D696E">
            <w:r>
              <w:t>Evaluate</w:t>
            </w:r>
          </w:p>
        </w:tc>
        <w:tc>
          <w:tcPr>
            <w:tcW w:w="1440" w:type="dxa"/>
          </w:tcPr>
          <w:p w14:paraId="625028DE" w14:textId="3D4340D0" w:rsidR="002D696E" w:rsidRDefault="002D696E" w:rsidP="002D696E"/>
        </w:tc>
        <w:tc>
          <w:tcPr>
            <w:tcW w:w="1440" w:type="dxa"/>
          </w:tcPr>
          <w:p w14:paraId="6281A34E" w14:textId="6DFE1028" w:rsidR="002D696E" w:rsidRDefault="002D696E" w:rsidP="002D696E"/>
        </w:tc>
        <w:tc>
          <w:tcPr>
            <w:tcW w:w="1440" w:type="dxa"/>
          </w:tcPr>
          <w:p w14:paraId="7D8FA4F5" w14:textId="145E9918" w:rsidR="002D696E" w:rsidRDefault="002D696E" w:rsidP="002D696E"/>
        </w:tc>
        <w:tc>
          <w:tcPr>
            <w:tcW w:w="1350" w:type="dxa"/>
          </w:tcPr>
          <w:p w14:paraId="3E91B8CB" w14:textId="754E583E" w:rsidR="002D696E" w:rsidRDefault="002D696E" w:rsidP="002D696E"/>
        </w:tc>
      </w:tr>
      <w:tr w:rsidR="002D696E" w14:paraId="0EE2A33B" w14:textId="6BD62F8D" w:rsidTr="002D696E">
        <w:tc>
          <w:tcPr>
            <w:tcW w:w="3685" w:type="dxa"/>
            <w:shd w:val="clear" w:color="auto" w:fill="D9D9D9" w:themeFill="background1" w:themeFillShade="D9"/>
          </w:tcPr>
          <w:p w14:paraId="7603E53A" w14:textId="0DEDC294" w:rsidR="002D696E" w:rsidRDefault="002D696E" w:rsidP="002D696E">
            <w:r>
              <w:t>Anticipation Guide</w:t>
            </w:r>
          </w:p>
        </w:tc>
        <w:tc>
          <w:tcPr>
            <w:tcW w:w="1440" w:type="dxa"/>
          </w:tcPr>
          <w:p w14:paraId="0E7DE5B9" w14:textId="61881966" w:rsidR="002D696E" w:rsidRDefault="002D696E" w:rsidP="002D696E"/>
        </w:tc>
        <w:tc>
          <w:tcPr>
            <w:tcW w:w="1440" w:type="dxa"/>
          </w:tcPr>
          <w:p w14:paraId="0957C10F" w14:textId="20E78C4C" w:rsidR="002D696E" w:rsidRDefault="002D696E" w:rsidP="002D696E"/>
        </w:tc>
        <w:tc>
          <w:tcPr>
            <w:tcW w:w="1440" w:type="dxa"/>
          </w:tcPr>
          <w:p w14:paraId="0976E84B" w14:textId="763618B4" w:rsidR="002D696E" w:rsidRDefault="002D696E" w:rsidP="002D696E"/>
        </w:tc>
        <w:tc>
          <w:tcPr>
            <w:tcW w:w="1350" w:type="dxa"/>
          </w:tcPr>
          <w:p w14:paraId="12EB1495" w14:textId="15B2F856" w:rsidR="002D696E" w:rsidRDefault="002D696E" w:rsidP="002D696E"/>
        </w:tc>
      </w:tr>
      <w:tr w:rsidR="002D696E" w14:paraId="477B0E90" w14:textId="62B41E27" w:rsidTr="002D696E">
        <w:tc>
          <w:tcPr>
            <w:tcW w:w="8005" w:type="dxa"/>
            <w:gridSpan w:val="4"/>
            <w:shd w:val="clear" w:color="auto" w:fill="FFFFFF" w:themeFill="background1"/>
          </w:tcPr>
          <w:p w14:paraId="36250B45" w14:textId="6EE2385B" w:rsidR="002D696E" w:rsidRPr="002D696E" w:rsidRDefault="002D696E" w:rsidP="002D6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Coding Principles</w:t>
            </w:r>
          </w:p>
        </w:tc>
        <w:tc>
          <w:tcPr>
            <w:tcW w:w="1350" w:type="dxa"/>
            <w:shd w:val="clear" w:color="auto" w:fill="FFFFFF" w:themeFill="background1"/>
          </w:tcPr>
          <w:p w14:paraId="32F5AB7D" w14:textId="77777777" w:rsidR="002D696E" w:rsidRPr="002D696E" w:rsidRDefault="002D696E" w:rsidP="002D696E">
            <w:pPr>
              <w:jc w:val="center"/>
              <w:rPr>
                <w:b/>
                <w:bCs/>
              </w:rPr>
            </w:pPr>
          </w:p>
        </w:tc>
      </w:tr>
      <w:tr w:rsidR="002D696E" w14:paraId="00E33364" w14:textId="2046777E" w:rsidTr="002D696E">
        <w:tc>
          <w:tcPr>
            <w:tcW w:w="3685" w:type="dxa"/>
            <w:shd w:val="clear" w:color="auto" w:fill="BFBFBF" w:themeFill="background1" w:themeFillShade="BF"/>
          </w:tcPr>
          <w:p w14:paraId="0790C1D9" w14:textId="7CE4FFF8" w:rsidR="002D696E" w:rsidRDefault="002D696E" w:rsidP="002D696E">
            <w:r>
              <w:rPr>
                <w:b/>
                <w:bCs/>
              </w:rPr>
              <w:t>Variables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769620B" w14:textId="17925BE3" w:rsidR="002D696E" w:rsidRDefault="002D696E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CD3A6D9" w14:textId="2B32218F" w:rsidR="002D696E" w:rsidRPr="008D7B95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37AB3C34" w14:textId="2D62D0ED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A62DAE4" w14:textId="0CAFD686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2D696E" w14:paraId="1B10EC04" w14:textId="75E1C9A4" w:rsidTr="002D696E">
        <w:tc>
          <w:tcPr>
            <w:tcW w:w="3685" w:type="dxa"/>
            <w:shd w:val="clear" w:color="auto" w:fill="D9D9D9" w:themeFill="background1" w:themeFillShade="D9"/>
          </w:tcPr>
          <w:p w14:paraId="7F2F20A6" w14:textId="0A95BB66" w:rsidR="002D696E" w:rsidRDefault="002D696E" w:rsidP="002D696E">
            <w:r>
              <w:t>Explanatory Text</w:t>
            </w:r>
          </w:p>
        </w:tc>
        <w:tc>
          <w:tcPr>
            <w:tcW w:w="1440" w:type="dxa"/>
          </w:tcPr>
          <w:p w14:paraId="4E046E86" w14:textId="4EF13BDD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276851BA" w14:textId="0BDD611E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5A8A576B" w14:textId="67F0DFB1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7201897E" w14:textId="6450CB5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14:paraId="0FB9EDBF" w14:textId="69E2D7E7" w:rsidTr="002D696E">
        <w:tc>
          <w:tcPr>
            <w:tcW w:w="3685" w:type="dxa"/>
            <w:shd w:val="clear" w:color="auto" w:fill="D9D9D9" w:themeFill="background1" w:themeFillShade="D9"/>
          </w:tcPr>
          <w:p w14:paraId="2C423624" w14:textId="3D6B9C1D" w:rsidR="002D696E" w:rsidRDefault="002D696E" w:rsidP="002D696E">
            <w:pPr>
              <w:rPr>
                <w:b/>
                <w:bCs/>
              </w:rPr>
            </w:pPr>
            <w:r>
              <w:t>Knowledge</w:t>
            </w:r>
          </w:p>
        </w:tc>
        <w:tc>
          <w:tcPr>
            <w:tcW w:w="1440" w:type="dxa"/>
          </w:tcPr>
          <w:p w14:paraId="0323CE9C" w14:textId="49BF6778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66A29AF" w14:textId="006DB5A0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12AB14D2" w14:textId="6EB66FEE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3E819CCC" w14:textId="0DDEF50D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14:paraId="37BE13A7" w14:textId="1134A490" w:rsidTr="002D696E">
        <w:tc>
          <w:tcPr>
            <w:tcW w:w="3685" w:type="dxa"/>
            <w:shd w:val="clear" w:color="auto" w:fill="D9D9D9" w:themeFill="background1" w:themeFillShade="D9"/>
          </w:tcPr>
          <w:p w14:paraId="28AB1FDE" w14:textId="01C21652" w:rsidR="002D696E" w:rsidRDefault="002D696E" w:rsidP="002D696E">
            <w:r>
              <w:t>Comprehension</w:t>
            </w:r>
          </w:p>
        </w:tc>
        <w:tc>
          <w:tcPr>
            <w:tcW w:w="1440" w:type="dxa"/>
          </w:tcPr>
          <w:p w14:paraId="47F25BF1" w14:textId="1A83B4E5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72913823" w14:textId="65942C20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26163092" w14:textId="324A7D52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2B99E887" w14:textId="0824AB08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14:paraId="1DDFC35A" w14:textId="340F9904" w:rsidTr="002D696E">
        <w:tc>
          <w:tcPr>
            <w:tcW w:w="3685" w:type="dxa"/>
            <w:shd w:val="clear" w:color="auto" w:fill="D9D9D9" w:themeFill="background1" w:themeFillShade="D9"/>
          </w:tcPr>
          <w:p w14:paraId="0ABEAAA7" w14:textId="6673EBA9" w:rsidR="002D696E" w:rsidRDefault="002D696E" w:rsidP="002D696E">
            <w:r>
              <w:t>Application</w:t>
            </w:r>
          </w:p>
        </w:tc>
        <w:tc>
          <w:tcPr>
            <w:tcW w:w="1440" w:type="dxa"/>
          </w:tcPr>
          <w:p w14:paraId="4FA59206" w14:textId="78597252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740731AA" w14:textId="0EA185BC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4FE22EF4" w14:textId="6155C3EE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556E0957" w14:textId="50C9BD6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14:paraId="3C424AB6" w14:textId="7FCB5FFA" w:rsidTr="002D696E">
        <w:tc>
          <w:tcPr>
            <w:tcW w:w="3685" w:type="dxa"/>
            <w:shd w:val="clear" w:color="auto" w:fill="BFBFBF" w:themeFill="background1" w:themeFillShade="BF"/>
          </w:tcPr>
          <w:p w14:paraId="44628685" w14:textId="6F0FEB7B" w:rsidR="002D696E" w:rsidRDefault="002D696E" w:rsidP="002D696E">
            <w:r>
              <w:rPr>
                <w:b/>
                <w:bCs/>
              </w:rPr>
              <w:t>Datatypes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12CF782E" w14:textId="7B6BF9C2" w:rsidR="002D696E" w:rsidRDefault="002D696E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35605528" w14:textId="161C7839" w:rsidR="002D696E" w:rsidRPr="008D7B95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AEAD663" w14:textId="0EAE936F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382DE7F7" w14:textId="20C078FC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2D696E" w:rsidRPr="008D7B95" w14:paraId="0E67BAC3" w14:textId="770F20A1" w:rsidTr="002D696E">
        <w:tc>
          <w:tcPr>
            <w:tcW w:w="3685" w:type="dxa"/>
            <w:shd w:val="clear" w:color="auto" w:fill="D9D9D9" w:themeFill="background1" w:themeFillShade="D9"/>
          </w:tcPr>
          <w:p w14:paraId="56A5C8E2" w14:textId="00120AA8" w:rsidR="002D696E" w:rsidRDefault="002D696E" w:rsidP="002D696E">
            <w:r>
              <w:t>Explanatory Text</w:t>
            </w:r>
          </w:p>
        </w:tc>
        <w:tc>
          <w:tcPr>
            <w:tcW w:w="1440" w:type="dxa"/>
          </w:tcPr>
          <w:p w14:paraId="31185AFF" w14:textId="3F2EA490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1FA0683F" w14:textId="2DB3E77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203E9D33" w14:textId="0D1373E5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1A63B814" w14:textId="178262B9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40349451" w14:textId="6B453FE3" w:rsidTr="002D696E">
        <w:tc>
          <w:tcPr>
            <w:tcW w:w="3685" w:type="dxa"/>
            <w:shd w:val="clear" w:color="auto" w:fill="D9D9D9" w:themeFill="background1" w:themeFillShade="D9"/>
          </w:tcPr>
          <w:p w14:paraId="56390554" w14:textId="14F1B390" w:rsidR="002D696E" w:rsidRDefault="002D696E" w:rsidP="002D696E">
            <w:pPr>
              <w:rPr>
                <w:b/>
                <w:bCs/>
              </w:rPr>
            </w:pPr>
            <w:r>
              <w:t>Knowledge</w:t>
            </w:r>
          </w:p>
        </w:tc>
        <w:tc>
          <w:tcPr>
            <w:tcW w:w="1440" w:type="dxa"/>
          </w:tcPr>
          <w:p w14:paraId="648E3FDB" w14:textId="7E73E53F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663E19BF" w14:textId="6775CFDB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14DBC103" w14:textId="712E0219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5AB0D682" w14:textId="3D202329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5112739C" w14:textId="2FD96F4A" w:rsidTr="002D696E">
        <w:tc>
          <w:tcPr>
            <w:tcW w:w="3685" w:type="dxa"/>
            <w:shd w:val="clear" w:color="auto" w:fill="D9D9D9" w:themeFill="background1" w:themeFillShade="D9"/>
          </w:tcPr>
          <w:p w14:paraId="3C2AC683" w14:textId="46EE4028" w:rsidR="002D696E" w:rsidRDefault="002D696E" w:rsidP="002D696E">
            <w:r>
              <w:t>Comprehension</w:t>
            </w:r>
          </w:p>
        </w:tc>
        <w:tc>
          <w:tcPr>
            <w:tcW w:w="1440" w:type="dxa"/>
          </w:tcPr>
          <w:p w14:paraId="500E5652" w14:textId="2A04350C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E7A12A0" w14:textId="5A075C89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60F8972F" w14:textId="3E7031A9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438F3735" w14:textId="04AEF4B4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630D1C68" w14:textId="6B94C459" w:rsidTr="002D696E">
        <w:tc>
          <w:tcPr>
            <w:tcW w:w="3685" w:type="dxa"/>
            <w:shd w:val="clear" w:color="auto" w:fill="D9D9D9" w:themeFill="background1" w:themeFillShade="D9"/>
          </w:tcPr>
          <w:p w14:paraId="4BEA101F" w14:textId="50025620" w:rsidR="002D696E" w:rsidRDefault="002D696E" w:rsidP="002D696E">
            <w:r>
              <w:t>Application</w:t>
            </w:r>
          </w:p>
        </w:tc>
        <w:tc>
          <w:tcPr>
            <w:tcW w:w="1440" w:type="dxa"/>
          </w:tcPr>
          <w:p w14:paraId="6D79570A" w14:textId="787B3744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69AF6EEA" w14:textId="34CA901C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3AC80B4" w14:textId="4B84BDBF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453D891C" w14:textId="12EE0354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14:paraId="001026B4" w14:textId="20DD046D" w:rsidTr="002D696E">
        <w:tc>
          <w:tcPr>
            <w:tcW w:w="3685" w:type="dxa"/>
            <w:shd w:val="clear" w:color="auto" w:fill="BFBFBF" w:themeFill="background1" w:themeFillShade="BF"/>
          </w:tcPr>
          <w:p w14:paraId="49A1026F" w14:textId="5362DE11" w:rsidR="002D696E" w:rsidRDefault="002D696E" w:rsidP="002D696E">
            <w:r>
              <w:rPr>
                <w:b/>
                <w:bCs/>
              </w:rPr>
              <w:t>Conditional Statements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0E72F58" w14:textId="33CDC7EA" w:rsidR="002D696E" w:rsidRDefault="002D696E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86E31A5" w14:textId="1409E853" w:rsidR="002D696E" w:rsidRPr="008D7B95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81F754D" w14:textId="7A7076E8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59FF8B9C" w14:textId="5BAC4950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2D696E" w:rsidRPr="008D7B95" w14:paraId="2ED8C70A" w14:textId="2C5F4C4F" w:rsidTr="002D696E">
        <w:tc>
          <w:tcPr>
            <w:tcW w:w="3685" w:type="dxa"/>
            <w:shd w:val="clear" w:color="auto" w:fill="D9D9D9" w:themeFill="background1" w:themeFillShade="D9"/>
          </w:tcPr>
          <w:p w14:paraId="1F45C351" w14:textId="1842192D" w:rsidR="002D696E" w:rsidRDefault="002D696E" w:rsidP="002D696E">
            <w:r>
              <w:t>Explanatory Text</w:t>
            </w:r>
          </w:p>
        </w:tc>
        <w:tc>
          <w:tcPr>
            <w:tcW w:w="1440" w:type="dxa"/>
          </w:tcPr>
          <w:p w14:paraId="5262AECD" w14:textId="3AD5B6AC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0457638" w14:textId="71306B3E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7B89E9AB" w14:textId="415D2922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5EFF45CB" w14:textId="438674F8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12F5EC11" w14:textId="09DF580D" w:rsidTr="002D696E">
        <w:tc>
          <w:tcPr>
            <w:tcW w:w="3685" w:type="dxa"/>
            <w:shd w:val="clear" w:color="auto" w:fill="D9D9D9" w:themeFill="background1" w:themeFillShade="D9"/>
          </w:tcPr>
          <w:p w14:paraId="06A971CE" w14:textId="2BE3216F" w:rsidR="002D696E" w:rsidRDefault="002D696E" w:rsidP="002D696E">
            <w:pPr>
              <w:rPr>
                <w:b/>
                <w:bCs/>
              </w:rPr>
            </w:pPr>
            <w:r>
              <w:t>Knowledge</w:t>
            </w:r>
          </w:p>
        </w:tc>
        <w:tc>
          <w:tcPr>
            <w:tcW w:w="1440" w:type="dxa"/>
          </w:tcPr>
          <w:p w14:paraId="2D7F97F9" w14:textId="05E84618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2B550023" w14:textId="39B1B318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516385BC" w14:textId="7B713723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5841B13B" w14:textId="71FDAD02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048E9B69" w14:textId="60CDBE2C" w:rsidTr="002D696E">
        <w:tc>
          <w:tcPr>
            <w:tcW w:w="3685" w:type="dxa"/>
            <w:shd w:val="clear" w:color="auto" w:fill="D9D9D9" w:themeFill="background1" w:themeFillShade="D9"/>
          </w:tcPr>
          <w:p w14:paraId="7F6E09CF" w14:textId="6D2650FB" w:rsidR="002D696E" w:rsidRDefault="002D696E" w:rsidP="002D696E">
            <w:r>
              <w:t>Comprehension</w:t>
            </w:r>
          </w:p>
        </w:tc>
        <w:tc>
          <w:tcPr>
            <w:tcW w:w="1440" w:type="dxa"/>
          </w:tcPr>
          <w:p w14:paraId="3B7B4EE6" w14:textId="18DA3321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2C381A6E" w14:textId="6502DBA8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636671EF" w14:textId="106E885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50058AEE" w14:textId="0DC8D880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044A4836" w14:textId="1BD24E6E" w:rsidTr="002D696E">
        <w:tc>
          <w:tcPr>
            <w:tcW w:w="3685" w:type="dxa"/>
            <w:shd w:val="clear" w:color="auto" w:fill="D9D9D9" w:themeFill="background1" w:themeFillShade="D9"/>
          </w:tcPr>
          <w:p w14:paraId="6DECB40E" w14:textId="5F9C6483" w:rsidR="002D696E" w:rsidRDefault="002D696E" w:rsidP="002D696E">
            <w:r>
              <w:t>Application</w:t>
            </w:r>
          </w:p>
        </w:tc>
        <w:tc>
          <w:tcPr>
            <w:tcW w:w="1440" w:type="dxa"/>
          </w:tcPr>
          <w:p w14:paraId="2CC45DAC" w14:textId="42A6ECE0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6ECB01A5" w14:textId="6326DD40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60EF6616" w14:textId="48160945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6E178E0D" w14:textId="19A4BABB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14:paraId="44E7B374" w14:textId="137D3DFB" w:rsidTr="002D696E">
        <w:tc>
          <w:tcPr>
            <w:tcW w:w="3685" w:type="dxa"/>
            <w:shd w:val="clear" w:color="auto" w:fill="BFBFBF" w:themeFill="background1" w:themeFillShade="BF"/>
          </w:tcPr>
          <w:p w14:paraId="718A5D0A" w14:textId="01BF0EBB" w:rsidR="002D696E" w:rsidRDefault="002D696E" w:rsidP="002D696E">
            <w:r>
              <w:rPr>
                <w:b/>
                <w:bCs/>
              </w:rPr>
              <w:t>Functions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4204443" w14:textId="5EB436CB" w:rsidR="002D696E" w:rsidRDefault="002D696E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3F75AB84" w14:textId="01FD3498" w:rsidR="002D696E" w:rsidRPr="008D7B95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3C9D645D" w14:textId="11481051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6BF7876" w14:textId="2CAE7CCD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2D696E" w:rsidRPr="008D7B95" w14:paraId="0308FC2E" w14:textId="4C7CA0A8" w:rsidTr="002D696E">
        <w:tc>
          <w:tcPr>
            <w:tcW w:w="3685" w:type="dxa"/>
            <w:shd w:val="clear" w:color="auto" w:fill="D9D9D9" w:themeFill="background1" w:themeFillShade="D9"/>
          </w:tcPr>
          <w:p w14:paraId="06EED570" w14:textId="10A27B28" w:rsidR="002D696E" w:rsidRDefault="002D696E" w:rsidP="002D696E">
            <w:r>
              <w:t>Explanatory Text</w:t>
            </w:r>
          </w:p>
        </w:tc>
        <w:tc>
          <w:tcPr>
            <w:tcW w:w="1440" w:type="dxa"/>
          </w:tcPr>
          <w:p w14:paraId="137ED047" w14:textId="0A0AE30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F2173F5" w14:textId="6A3EB2E0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4EFFC7A7" w14:textId="38D37DF2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642C2AC4" w14:textId="5AAF42CC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64032E4E" w14:textId="72B5807F" w:rsidTr="002D696E">
        <w:tc>
          <w:tcPr>
            <w:tcW w:w="3685" w:type="dxa"/>
            <w:shd w:val="clear" w:color="auto" w:fill="D9D9D9" w:themeFill="background1" w:themeFillShade="D9"/>
          </w:tcPr>
          <w:p w14:paraId="07DC3F50" w14:textId="2197E169" w:rsidR="002D696E" w:rsidRDefault="002D696E" w:rsidP="002D696E">
            <w:pPr>
              <w:rPr>
                <w:b/>
                <w:bCs/>
              </w:rPr>
            </w:pPr>
            <w:r>
              <w:t>Knowledge</w:t>
            </w:r>
          </w:p>
        </w:tc>
        <w:tc>
          <w:tcPr>
            <w:tcW w:w="1440" w:type="dxa"/>
          </w:tcPr>
          <w:p w14:paraId="27758F32" w14:textId="65B91FEE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3EE6344B" w14:textId="6F3F4B75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FF0B089" w14:textId="7BD86CD1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380F82F2" w14:textId="136194D8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4B7D7CF6" w14:textId="0583B898" w:rsidTr="002D696E">
        <w:tc>
          <w:tcPr>
            <w:tcW w:w="3685" w:type="dxa"/>
            <w:shd w:val="clear" w:color="auto" w:fill="D9D9D9" w:themeFill="background1" w:themeFillShade="D9"/>
          </w:tcPr>
          <w:p w14:paraId="69144891" w14:textId="3807840C" w:rsidR="002D696E" w:rsidRDefault="002D696E" w:rsidP="002D696E">
            <w:r>
              <w:t>Comprehension</w:t>
            </w:r>
          </w:p>
        </w:tc>
        <w:tc>
          <w:tcPr>
            <w:tcW w:w="1440" w:type="dxa"/>
          </w:tcPr>
          <w:p w14:paraId="4A30C189" w14:textId="0A11BE2B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268F8A1C" w14:textId="536BF26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2379CE49" w14:textId="3DC9A554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294D5C5D" w14:textId="0F0E70BC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3C8FB030" w14:textId="3775533C" w:rsidTr="002D696E">
        <w:tc>
          <w:tcPr>
            <w:tcW w:w="3685" w:type="dxa"/>
            <w:shd w:val="clear" w:color="auto" w:fill="D9D9D9" w:themeFill="background1" w:themeFillShade="D9"/>
          </w:tcPr>
          <w:p w14:paraId="282FBB31" w14:textId="27F221FB" w:rsidR="002D696E" w:rsidRDefault="002D696E" w:rsidP="002D696E">
            <w:r>
              <w:t>Application</w:t>
            </w:r>
          </w:p>
        </w:tc>
        <w:tc>
          <w:tcPr>
            <w:tcW w:w="1440" w:type="dxa"/>
          </w:tcPr>
          <w:p w14:paraId="4A2D07C3" w14:textId="102F8519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B049757" w14:textId="288D651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04E3A295" w14:textId="17233C36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2B06F69F" w14:textId="01189AAA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14:paraId="5473B416" w14:textId="3AE2210C" w:rsidTr="002D696E">
        <w:tc>
          <w:tcPr>
            <w:tcW w:w="8005" w:type="dxa"/>
            <w:gridSpan w:val="4"/>
            <w:shd w:val="clear" w:color="auto" w:fill="FFFFFF" w:themeFill="background1"/>
          </w:tcPr>
          <w:p w14:paraId="3A23C24A" w14:textId="3B74B0FF" w:rsidR="002D696E" w:rsidRPr="002D696E" w:rsidRDefault="002D696E" w:rsidP="002D6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Interactive Media</w:t>
            </w:r>
          </w:p>
        </w:tc>
        <w:tc>
          <w:tcPr>
            <w:tcW w:w="1350" w:type="dxa"/>
            <w:shd w:val="clear" w:color="auto" w:fill="FFFFFF" w:themeFill="background1"/>
          </w:tcPr>
          <w:p w14:paraId="101AAE11" w14:textId="77777777" w:rsidR="002D696E" w:rsidRPr="002D696E" w:rsidRDefault="002D696E" w:rsidP="002D696E">
            <w:pPr>
              <w:jc w:val="center"/>
              <w:rPr>
                <w:b/>
                <w:bCs/>
              </w:rPr>
            </w:pPr>
          </w:p>
        </w:tc>
      </w:tr>
      <w:tr w:rsidR="002D696E" w14:paraId="798E4DDE" w14:textId="170A1702" w:rsidTr="002D696E">
        <w:tc>
          <w:tcPr>
            <w:tcW w:w="3685" w:type="dxa"/>
            <w:shd w:val="clear" w:color="auto" w:fill="BFBFBF" w:themeFill="background1" w:themeFillShade="BF"/>
          </w:tcPr>
          <w:p w14:paraId="29F2D40C" w14:textId="4746BE63" w:rsidR="002D696E" w:rsidRDefault="002D696E" w:rsidP="002D696E">
            <w:r>
              <w:rPr>
                <w:b/>
                <w:bCs/>
              </w:rPr>
              <w:t>Rest API (pt. 1)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3BD8B1A" w14:textId="17C9CFCE" w:rsidR="002D696E" w:rsidRDefault="002D696E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9EBEFA6" w14:textId="58EAFC5D" w:rsidR="002D696E" w:rsidRPr="008D7B95" w:rsidRDefault="00C900E5" w:rsidP="002D696E">
            <w:pPr>
              <w:jc w:val="center"/>
              <w:rPr>
                <w:rFonts w:ascii="Segoe UI Emoji" w:hAnsi="Segoe UI Emoji" w:cs="Segoe UI Emoji"/>
              </w:rPr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4B039E93" w14:textId="52D77FE5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79216491" w14:textId="5BFCCE11" w:rsidR="002D696E" w:rsidRDefault="00C900E5" w:rsidP="002D696E">
            <w:pPr>
              <w:jc w:val="center"/>
            </w:pPr>
            <w:r w:rsidRPr="008D7B95">
              <w:rPr>
                <w:rFonts w:ascii="Segoe UI Emoji" w:hAnsi="Segoe UI Emoji" w:cs="Segoe UI Emoji"/>
              </w:rPr>
              <w:t>✔</w:t>
            </w:r>
            <w:r w:rsidRPr="008D7B95">
              <w:t>️</w:t>
            </w:r>
          </w:p>
        </w:tc>
      </w:tr>
      <w:tr w:rsidR="002D696E" w14:paraId="46CF64F1" w14:textId="7B36ACD4" w:rsidTr="002D696E">
        <w:tc>
          <w:tcPr>
            <w:tcW w:w="3685" w:type="dxa"/>
            <w:shd w:val="clear" w:color="auto" w:fill="D9D9D9" w:themeFill="background1" w:themeFillShade="D9"/>
          </w:tcPr>
          <w:p w14:paraId="634E2D4A" w14:textId="65EC01DB" w:rsidR="002D696E" w:rsidRDefault="002D696E" w:rsidP="002D696E">
            <w:r>
              <w:t>Explanatory Text</w:t>
            </w:r>
          </w:p>
        </w:tc>
        <w:tc>
          <w:tcPr>
            <w:tcW w:w="1440" w:type="dxa"/>
          </w:tcPr>
          <w:p w14:paraId="492C6299" w14:textId="34FE387C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73BB69AC" w14:textId="6E3F705F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526DA27C" w14:textId="141B0812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7B914350" w14:textId="5685CBE5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335D3C3E" w14:textId="66C15121" w:rsidTr="002D696E">
        <w:tc>
          <w:tcPr>
            <w:tcW w:w="3685" w:type="dxa"/>
            <w:shd w:val="clear" w:color="auto" w:fill="D9D9D9" w:themeFill="background1" w:themeFillShade="D9"/>
          </w:tcPr>
          <w:p w14:paraId="1D6057D5" w14:textId="42F89C02" w:rsidR="002D696E" w:rsidRDefault="002D696E" w:rsidP="002D696E">
            <w:pPr>
              <w:rPr>
                <w:b/>
                <w:bCs/>
              </w:rPr>
            </w:pPr>
            <w:r>
              <w:t>Concept Check</w:t>
            </w:r>
          </w:p>
        </w:tc>
        <w:tc>
          <w:tcPr>
            <w:tcW w:w="1440" w:type="dxa"/>
          </w:tcPr>
          <w:p w14:paraId="14163789" w14:textId="321399C0" w:rsidR="002D696E" w:rsidRPr="008D7B95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31E1F258" w14:textId="20FB92E7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440" w:type="dxa"/>
          </w:tcPr>
          <w:p w14:paraId="305DA958" w14:textId="0716E34F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1350" w:type="dxa"/>
          </w:tcPr>
          <w:p w14:paraId="21525DD8" w14:textId="1351C4D3" w:rsidR="002D696E" w:rsidRDefault="002D696E" w:rsidP="002D696E">
            <w:pPr>
              <w:rPr>
                <w:rFonts w:ascii="Segoe UI Emoji" w:hAnsi="Segoe UI Emoji" w:cs="Segoe UI Emoji"/>
              </w:rPr>
            </w:pPr>
          </w:p>
        </w:tc>
      </w:tr>
      <w:tr w:rsidR="002D696E" w:rsidRPr="008D7B95" w14:paraId="7C701685" w14:textId="0DBCD1A6" w:rsidTr="002D696E">
        <w:tc>
          <w:tcPr>
            <w:tcW w:w="8005" w:type="dxa"/>
            <w:gridSpan w:val="4"/>
            <w:shd w:val="clear" w:color="auto" w:fill="FFFFFF" w:themeFill="background1"/>
          </w:tcPr>
          <w:p w14:paraId="183477EF" w14:textId="325B3EBC" w:rsidR="002D696E" w:rsidRPr="002D696E" w:rsidRDefault="002D696E" w:rsidP="002D696E">
            <w:pPr>
              <w:jc w:val="center"/>
              <w:rPr>
                <w:b/>
              </w:rPr>
            </w:pPr>
            <w:r w:rsidRPr="002D696E">
              <w:rPr>
                <w:b/>
              </w:rPr>
              <w:t>Computer Science</w:t>
            </w:r>
          </w:p>
        </w:tc>
        <w:tc>
          <w:tcPr>
            <w:tcW w:w="1350" w:type="dxa"/>
            <w:shd w:val="clear" w:color="auto" w:fill="FFFFFF" w:themeFill="background1"/>
          </w:tcPr>
          <w:p w14:paraId="1FC38C52" w14:textId="77777777" w:rsidR="002D696E" w:rsidRPr="002D696E" w:rsidRDefault="002D696E" w:rsidP="002D696E">
            <w:pPr>
              <w:jc w:val="center"/>
              <w:rPr>
                <w:b/>
              </w:rPr>
            </w:pPr>
          </w:p>
        </w:tc>
      </w:tr>
      <w:tr w:rsidR="002D696E" w:rsidRPr="008D7B95" w14:paraId="52F09878" w14:textId="4DE8DDB8" w:rsidTr="002D696E">
        <w:tc>
          <w:tcPr>
            <w:tcW w:w="8005" w:type="dxa"/>
            <w:gridSpan w:val="4"/>
            <w:shd w:val="clear" w:color="auto" w:fill="FFFFFF" w:themeFill="background1"/>
          </w:tcPr>
          <w:p w14:paraId="7C1114C8" w14:textId="7196EC25" w:rsidR="002D696E" w:rsidRPr="002D696E" w:rsidRDefault="002D696E" w:rsidP="002D696E">
            <w:pPr>
              <w:jc w:val="center"/>
              <w:rPr>
                <w:b/>
              </w:rPr>
            </w:pPr>
            <w:r>
              <w:rPr>
                <w:b/>
              </w:rPr>
              <w:t>Appendix A</w:t>
            </w:r>
          </w:p>
        </w:tc>
        <w:tc>
          <w:tcPr>
            <w:tcW w:w="1350" w:type="dxa"/>
            <w:shd w:val="clear" w:color="auto" w:fill="FFFFFF" w:themeFill="background1"/>
          </w:tcPr>
          <w:p w14:paraId="798EC018" w14:textId="77777777" w:rsidR="002D696E" w:rsidRPr="002D696E" w:rsidRDefault="002D696E" w:rsidP="002D696E">
            <w:pPr>
              <w:jc w:val="center"/>
              <w:rPr>
                <w:b/>
              </w:rPr>
            </w:pPr>
          </w:p>
        </w:tc>
      </w:tr>
    </w:tbl>
    <w:p w14:paraId="00B93393" w14:textId="650DFAF7" w:rsidR="00A85ABB" w:rsidRDefault="00A85ABB" w:rsidP="004C5EB9"/>
    <w:sectPr w:rsidR="00A85ABB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A873D" w14:textId="77777777" w:rsidR="0030295A" w:rsidRDefault="0030295A" w:rsidP="00D52BCD">
      <w:pPr>
        <w:spacing w:after="0" w:line="240" w:lineRule="auto"/>
      </w:pPr>
      <w:r>
        <w:separator/>
      </w:r>
    </w:p>
  </w:endnote>
  <w:endnote w:type="continuationSeparator" w:id="0">
    <w:p w14:paraId="74359B53" w14:textId="77777777" w:rsidR="0030295A" w:rsidRDefault="0030295A" w:rsidP="00D52BCD">
      <w:pPr>
        <w:spacing w:after="0" w:line="240" w:lineRule="auto"/>
      </w:pPr>
      <w:r>
        <w:continuationSeparator/>
      </w:r>
    </w:p>
  </w:endnote>
  <w:endnote w:type="continuationNotice" w:id="1">
    <w:p w14:paraId="2FA92160" w14:textId="77777777" w:rsidR="0030295A" w:rsidRDefault="003029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39E43" w14:textId="77777777" w:rsidR="0030295A" w:rsidRDefault="0030295A" w:rsidP="00D52BCD">
      <w:pPr>
        <w:spacing w:after="0" w:line="240" w:lineRule="auto"/>
      </w:pPr>
      <w:r>
        <w:separator/>
      </w:r>
    </w:p>
  </w:footnote>
  <w:footnote w:type="continuationSeparator" w:id="0">
    <w:p w14:paraId="099DF38B" w14:textId="77777777" w:rsidR="0030295A" w:rsidRDefault="0030295A" w:rsidP="00D52BCD">
      <w:pPr>
        <w:spacing w:after="0" w:line="240" w:lineRule="auto"/>
      </w:pPr>
      <w:r>
        <w:continuationSeparator/>
      </w:r>
    </w:p>
  </w:footnote>
  <w:footnote w:type="continuationNotice" w:id="1">
    <w:p w14:paraId="69F9D3EA" w14:textId="77777777" w:rsidR="0030295A" w:rsidRDefault="0030295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42B5C"/>
    <w:multiLevelType w:val="hybridMultilevel"/>
    <w:tmpl w:val="575C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37417F"/>
    <w:multiLevelType w:val="hybridMultilevel"/>
    <w:tmpl w:val="FB50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2"/>
  </w:num>
  <w:num w:numId="9">
    <w:abstractNumId w:val="13"/>
  </w:num>
  <w:num w:numId="10">
    <w:abstractNumId w:val="0"/>
  </w:num>
  <w:num w:numId="11">
    <w:abstractNumId w:val="14"/>
  </w:num>
  <w:num w:numId="12">
    <w:abstractNumId w:val="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bookFoldPrint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BB"/>
    <w:rsid w:val="000027F9"/>
    <w:rsid w:val="0000454E"/>
    <w:rsid w:val="0000719D"/>
    <w:rsid w:val="00010BFA"/>
    <w:rsid w:val="00013132"/>
    <w:rsid w:val="000131B5"/>
    <w:rsid w:val="00013B0E"/>
    <w:rsid w:val="00014A0F"/>
    <w:rsid w:val="00016B2D"/>
    <w:rsid w:val="000175C5"/>
    <w:rsid w:val="000230A6"/>
    <w:rsid w:val="000274AA"/>
    <w:rsid w:val="00027567"/>
    <w:rsid w:val="0003171B"/>
    <w:rsid w:val="00031908"/>
    <w:rsid w:val="00037B8F"/>
    <w:rsid w:val="00041A86"/>
    <w:rsid w:val="0004265F"/>
    <w:rsid w:val="00043E2B"/>
    <w:rsid w:val="00044AD8"/>
    <w:rsid w:val="000453C2"/>
    <w:rsid w:val="00046EA0"/>
    <w:rsid w:val="0005132A"/>
    <w:rsid w:val="00051AFD"/>
    <w:rsid w:val="000613B4"/>
    <w:rsid w:val="000615D5"/>
    <w:rsid w:val="00062DFD"/>
    <w:rsid w:val="0006480B"/>
    <w:rsid w:val="00071BF5"/>
    <w:rsid w:val="00075F30"/>
    <w:rsid w:val="000762A4"/>
    <w:rsid w:val="00076809"/>
    <w:rsid w:val="00077ADB"/>
    <w:rsid w:val="00080077"/>
    <w:rsid w:val="00080D58"/>
    <w:rsid w:val="0008763D"/>
    <w:rsid w:val="00091F00"/>
    <w:rsid w:val="000926E8"/>
    <w:rsid w:val="000953AF"/>
    <w:rsid w:val="0009672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0644"/>
    <w:rsid w:val="000E1B33"/>
    <w:rsid w:val="000E2CBB"/>
    <w:rsid w:val="000E5159"/>
    <w:rsid w:val="000E5F4B"/>
    <w:rsid w:val="000E6E0E"/>
    <w:rsid w:val="000E7105"/>
    <w:rsid w:val="000E7A3B"/>
    <w:rsid w:val="000E7E27"/>
    <w:rsid w:val="000F2D04"/>
    <w:rsid w:val="000F4D59"/>
    <w:rsid w:val="000F7CE7"/>
    <w:rsid w:val="00100451"/>
    <w:rsid w:val="00100E1C"/>
    <w:rsid w:val="00101FA5"/>
    <w:rsid w:val="0010204C"/>
    <w:rsid w:val="00102946"/>
    <w:rsid w:val="0010638A"/>
    <w:rsid w:val="00107186"/>
    <w:rsid w:val="00111CD8"/>
    <w:rsid w:val="00111E0B"/>
    <w:rsid w:val="00115CCE"/>
    <w:rsid w:val="001176F8"/>
    <w:rsid w:val="00117DC2"/>
    <w:rsid w:val="0012047B"/>
    <w:rsid w:val="00120869"/>
    <w:rsid w:val="00120BE4"/>
    <w:rsid w:val="00122D5F"/>
    <w:rsid w:val="0012593E"/>
    <w:rsid w:val="00125D80"/>
    <w:rsid w:val="00125DF8"/>
    <w:rsid w:val="00126839"/>
    <w:rsid w:val="0012772E"/>
    <w:rsid w:val="00127D62"/>
    <w:rsid w:val="001310B4"/>
    <w:rsid w:val="00132A0C"/>
    <w:rsid w:val="00134433"/>
    <w:rsid w:val="001347ED"/>
    <w:rsid w:val="00135F97"/>
    <w:rsid w:val="001457B3"/>
    <w:rsid w:val="0015478D"/>
    <w:rsid w:val="00155AE4"/>
    <w:rsid w:val="001600E1"/>
    <w:rsid w:val="001609CB"/>
    <w:rsid w:val="00164537"/>
    <w:rsid w:val="001654CB"/>
    <w:rsid w:val="0017102C"/>
    <w:rsid w:val="0017271B"/>
    <w:rsid w:val="00175A80"/>
    <w:rsid w:val="001804EB"/>
    <w:rsid w:val="00181063"/>
    <w:rsid w:val="001822A5"/>
    <w:rsid w:val="001903FC"/>
    <w:rsid w:val="00190E45"/>
    <w:rsid w:val="00195882"/>
    <w:rsid w:val="00196ABA"/>
    <w:rsid w:val="00196BC9"/>
    <w:rsid w:val="001A0876"/>
    <w:rsid w:val="001A3CED"/>
    <w:rsid w:val="001A62CA"/>
    <w:rsid w:val="001A6B74"/>
    <w:rsid w:val="001B1582"/>
    <w:rsid w:val="001B5028"/>
    <w:rsid w:val="001B5436"/>
    <w:rsid w:val="001C3E48"/>
    <w:rsid w:val="001C43A6"/>
    <w:rsid w:val="001C4CFD"/>
    <w:rsid w:val="001C5A79"/>
    <w:rsid w:val="001C71E6"/>
    <w:rsid w:val="001D1EB8"/>
    <w:rsid w:val="001D1F7C"/>
    <w:rsid w:val="001D52FC"/>
    <w:rsid w:val="001D7727"/>
    <w:rsid w:val="001E4EDD"/>
    <w:rsid w:val="001E6547"/>
    <w:rsid w:val="001E73D1"/>
    <w:rsid w:val="001E7CBD"/>
    <w:rsid w:val="001F04D7"/>
    <w:rsid w:val="001F639C"/>
    <w:rsid w:val="00202B47"/>
    <w:rsid w:val="00204ACB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BAB"/>
    <w:rsid w:val="00216D9E"/>
    <w:rsid w:val="00217038"/>
    <w:rsid w:val="002226CA"/>
    <w:rsid w:val="00223025"/>
    <w:rsid w:val="002245B4"/>
    <w:rsid w:val="0022528E"/>
    <w:rsid w:val="0022777B"/>
    <w:rsid w:val="00230BFC"/>
    <w:rsid w:val="00233B8F"/>
    <w:rsid w:val="002341D0"/>
    <w:rsid w:val="00234E25"/>
    <w:rsid w:val="00237810"/>
    <w:rsid w:val="00240232"/>
    <w:rsid w:val="002416FD"/>
    <w:rsid w:val="00241929"/>
    <w:rsid w:val="00245DF0"/>
    <w:rsid w:val="00251487"/>
    <w:rsid w:val="00254BA5"/>
    <w:rsid w:val="00255076"/>
    <w:rsid w:val="00255E4B"/>
    <w:rsid w:val="0025651F"/>
    <w:rsid w:val="002573E5"/>
    <w:rsid w:val="002578F6"/>
    <w:rsid w:val="002621A9"/>
    <w:rsid w:val="00262F22"/>
    <w:rsid w:val="00263599"/>
    <w:rsid w:val="00267A87"/>
    <w:rsid w:val="002700C7"/>
    <w:rsid w:val="002738CD"/>
    <w:rsid w:val="00273AC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41F0"/>
    <w:rsid w:val="002951E3"/>
    <w:rsid w:val="002A2137"/>
    <w:rsid w:val="002A3693"/>
    <w:rsid w:val="002A491A"/>
    <w:rsid w:val="002A55C6"/>
    <w:rsid w:val="002A686E"/>
    <w:rsid w:val="002A6E50"/>
    <w:rsid w:val="002A7B29"/>
    <w:rsid w:val="002A7FDC"/>
    <w:rsid w:val="002B0C1C"/>
    <w:rsid w:val="002B5005"/>
    <w:rsid w:val="002B52C7"/>
    <w:rsid w:val="002B593A"/>
    <w:rsid w:val="002B6894"/>
    <w:rsid w:val="002B6EE1"/>
    <w:rsid w:val="002B7CEA"/>
    <w:rsid w:val="002C19CB"/>
    <w:rsid w:val="002C343D"/>
    <w:rsid w:val="002C428F"/>
    <w:rsid w:val="002C4391"/>
    <w:rsid w:val="002C4E8C"/>
    <w:rsid w:val="002D014A"/>
    <w:rsid w:val="002D2557"/>
    <w:rsid w:val="002D27A4"/>
    <w:rsid w:val="002D361D"/>
    <w:rsid w:val="002D4363"/>
    <w:rsid w:val="002D50A2"/>
    <w:rsid w:val="002D696E"/>
    <w:rsid w:val="002D6E41"/>
    <w:rsid w:val="002E2233"/>
    <w:rsid w:val="002E235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295A"/>
    <w:rsid w:val="003070C4"/>
    <w:rsid w:val="003117D5"/>
    <w:rsid w:val="00311DD6"/>
    <w:rsid w:val="00313D93"/>
    <w:rsid w:val="00314436"/>
    <w:rsid w:val="00316740"/>
    <w:rsid w:val="0032228F"/>
    <w:rsid w:val="00323F0A"/>
    <w:rsid w:val="00326DD2"/>
    <w:rsid w:val="00326F1D"/>
    <w:rsid w:val="0032739E"/>
    <w:rsid w:val="00330375"/>
    <w:rsid w:val="00330FC5"/>
    <w:rsid w:val="003356EF"/>
    <w:rsid w:val="00335931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DEF"/>
    <w:rsid w:val="00353F14"/>
    <w:rsid w:val="0035504C"/>
    <w:rsid w:val="003610F8"/>
    <w:rsid w:val="0036119B"/>
    <w:rsid w:val="00361B67"/>
    <w:rsid w:val="00365EA0"/>
    <w:rsid w:val="003678B7"/>
    <w:rsid w:val="00371AE9"/>
    <w:rsid w:val="00371BD9"/>
    <w:rsid w:val="00373283"/>
    <w:rsid w:val="00373BE0"/>
    <w:rsid w:val="0038609F"/>
    <w:rsid w:val="003863C0"/>
    <w:rsid w:val="0038658B"/>
    <w:rsid w:val="0038698C"/>
    <w:rsid w:val="00393539"/>
    <w:rsid w:val="0039450B"/>
    <w:rsid w:val="003A201F"/>
    <w:rsid w:val="003A3207"/>
    <w:rsid w:val="003B0E71"/>
    <w:rsid w:val="003B1E13"/>
    <w:rsid w:val="003B323F"/>
    <w:rsid w:val="003B37DF"/>
    <w:rsid w:val="003D15E4"/>
    <w:rsid w:val="003D1CDB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148D"/>
    <w:rsid w:val="003F5A27"/>
    <w:rsid w:val="003F5ED7"/>
    <w:rsid w:val="003F63E7"/>
    <w:rsid w:val="003F7608"/>
    <w:rsid w:val="00400089"/>
    <w:rsid w:val="0040313F"/>
    <w:rsid w:val="00404E72"/>
    <w:rsid w:val="00405CC9"/>
    <w:rsid w:val="00412605"/>
    <w:rsid w:val="004212BB"/>
    <w:rsid w:val="00421867"/>
    <w:rsid w:val="00422070"/>
    <w:rsid w:val="00422319"/>
    <w:rsid w:val="004228BF"/>
    <w:rsid w:val="004245A4"/>
    <w:rsid w:val="00426BE8"/>
    <w:rsid w:val="004272C4"/>
    <w:rsid w:val="004303F4"/>
    <w:rsid w:val="004312F4"/>
    <w:rsid w:val="004324F3"/>
    <w:rsid w:val="00433265"/>
    <w:rsid w:val="00442CF5"/>
    <w:rsid w:val="00442D1C"/>
    <w:rsid w:val="00445C8C"/>
    <w:rsid w:val="004532A0"/>
    <w:rsid w:val="0045383E"/>
    <w:rsid w:val="00453A25"/>
    <w:rsid w:val="004601BE"/>
    <w:rsid w:val="00460AF0"/>
    <w:rsid w:val="00461C1D"/>
    <w:rsid w:val="00466C8C"/>
    <w:rsid w:val="00467B9F"/>
    <w:rsid w:val="0047022F"/>
    <w:rsid w:val="0047143F"/>
    <w:rsid w:val="004737B7"/>
    <w:rsid w:val="00475DA0"/>
    <w:rsid w:val="004814D4"/>
    <w:rsid w:val="00484F03"/>
    <w:rsid w:val="00485E14"/>
    <w:rsid w:val="00490BF7"/>
    <w:rsid w:val="0049394F"/>
    <w:rsid w:val="00494441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3071"/>
    <w:rsid w:val="004C346A"/>
    <w:rsid w:val="004C5EB9"/>
    <w:rsid w:val="004C5F84"/>
    <w:rsid w:val="004C6318"/>
    <w:rsid w:val="004C7273"/>
    <w:rsid w:val="004D0B99"/>
    <w:rsid w:val="004E0B55"/>
    <w:rsid w:val="004E3EA2"/>
    <w:rsid w:val="004E6A79"/>
    <w:rsid w:val="004F0624"/>
    <w:rsid w:val="004F25D6"/>
    <w:rsid w:val="004F3014"/>
    <w:rsid w:val="004F37C5"/>
    <w:rsid w:val="004F3AA4"/>
    <w:rsid w:val="00503C88"/>
    <w:rsid w:val="00503F9D"/>
    <w:rsid w:val="00506DCD"/>
    <w:rsid w:val="005077BB"/>
    <w:rsid w:val="00507A9E"/>
    <w:rsid w:val="0051145B"/>
    <w:rsid w:val="005127E8"/>
    <w:rsid w:val="00513B97"/>
    <w:rsid w:val="00521FE9"/>
    <w:rsid w:val="00522456"/>
    <w:rsid w:val="00522955"/>
    <w:rsid w:val="00523CF8"/>
    <w:rsid w:val="0052422C"/>
    <w:rsid w:val="0052470B"/>
    <w:rsid w:val="005250C1"/>
    <w:rsid w:val="005269FE"/>
    <w:rsid w:val="0053368C"/>
    <w:rsid w:val="005349E9"/>
    <w:rsid w:val="005368B7"/>
    <w:rsid w:val="00543DB1"/>
    <w:rsid w:val="00543E0F"/>
    <w:rsid w:val="00543F76"/>
    <w:rsid w:val="00545ABD"/>
    <w:rsid w:val="005473E4"/>
    <w:rsid w:val="00547B94"/>
    <w:rsid w:val="00547FA1"/>
    <w:rsid w:val="00552D18"/>
    <w:rsid w:val="005555B9"/>
    <w:rsid w:val="005575DE"/>
    <w:rsid w:val="005576F0"/>
    <w:rsid w:val="005578B3"/>
    <w:rsid w:val="00562035"/>
    <w:rsid w:val="00562118"/>
    <w:rsid w:val="00562256"/>
    <w:rsid w:val="00567737"/>
    <w:rsid w:val="00567BDA"/>
    <w:rsid w:val="0057146D"/>
    <w:rsid w:val="00572FED"/>
    <w:rsid w:val="00576219"/>
    <w:rsid w:val="00580217"/>
    <w:rsid w:val="0058681B"/>
    <w:rsid w:val="005903F1"/>
    <w:rsid w:val="005912C8"/>
    <w:rsid w:val="00592131"/>
    <w:rsid w:val="0059448F"/>
    <w:rsid w:val="005957A2"/>
    <w:rsid w:val="005957F5"/>
    <w:rsid w:val="005A5545"/>
    <w:rsid w:val="005A5A70"/>
    <w:rsid w:val="005A629A"/>
    <w:rsid w:val="005A65C8"/>
    <w:rsid w:val="005A6CB6"/>
    <w:rsid w:val="005B2908"/>
    <w:rsid w:val="005B2E12"/>
    <w:rsid w:val="005B317C"/>
    <w:rsid w:val="005B3401"/>
    <w:rsid w:val="005B7EEA"/>
    <w:rsid w:val="005C06C9"/>
    <w:rsid w:val="005C150B"/>
    <w:rsid w:val="005C223C"/>
    <w:rsid w:val="005C3DED"/>
    <w:rsid w:val="005D19CA"/>
    <w:rsid w:val="005D20C2"/>
    <w:rsid w:val="005D713B"/>
    <w:rsid w:val="005D769A"/>
    <w:rsid w:val="005D794B"/>
    <w:rsid w:val="005D7C4E"/>
    <w:rsid w:val="005E20A1"/>
    <w:rsid w:val="005F17B8"/>
    <w:rsid w:val="005F26F9"/>
    <w:rsid w:val="005F339B"/>
    <w:rsid w:val="005F6B7B"/>
    <w:rsid w:val="005F71F5"/>
    <w:rsid w:val="005F785E"/>
    <w:rsid w:val="00605ADB"/>
    <w:rsid w:val="00605C10"/>
    <w:rsid w:val="006101A6"/>
    <w:rsid w:val="0061076E"/>
    <w:rsid w:val="00611700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1E2A"/>
    <w:rsid w:val="00652A9F"/>
    <w:rsid w:val="00654121"/>
    <w:rsid w:val="00654466"/>
    <w:rsid w:val="00655B3C"/>
    <w:rsid w:val="00655EAF"/>
    <w:rsid w:val="00660B38"/>
    <w:rsid w:val="006611A5"/>
    <w:rsid w:val="006629A5"/>
    <w:rsid w:val="00662B55"/>
    <w:rsid w:val="006633D9"/>
    <w:rsid w:val="00663C54"/>
    <w:rsid w:val="00665245"/>
    <w:rsid w:val="0066641E"/>
    <w:rsid w:val="00666C85"/>
    <w:rsid w:val="00671D79"/>
    <w:rsid w:val="00673E0E"/>
    <w:rsid w:val="00674A30"/>
    <w:rsid w:val="00677807"/>
    <w:rsid w:val="006820BC"/>
    <w:rsid w:val="0068248D"/>
    <w:rsid w:val="0068544A"/>
    <w:rsid w:val="00692D31"/>
    <w:rsid w:val="00693FC6"/>
    <w:rsid w:val="00695299"/>
    <w:rsid w:val="006A2FFD"/>
    <w:rsid w:val="006A461F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B63FD"/>
    <w:rsid w:val="006C39BC"/>
    <w:rsid w:val="006C4FC2"/>
    <w:rsid w:val="006C53BE"/>
    <w:rsid w:val="006C6F42"/>
    <w:rsid w:val="006D1648"/>
    <w:rsid w:val="006D1C28"/>
    <w:rsid w:val="006D1E22"/>
    <w:rsid w:val="006D3570"/>
    <w:rsid w:val="006D3F53"/>
    <w:rsid w:val="006D462D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3237"/>
    <w:rsid w:val="00706487"/>
    <w:rsid w:val="007076F8"/>
    <w:rsid w:val="007117F4"/>
    <w:rsid w:val="00713CA3"/>
    <w:rsid w:val="00714705"/>
    <w:rsid w:val="007154AD"/>
    <w:rsid w:val="00717FDC"/>
    <w:rsid w:val="00721444"/>
    <w:rsid w:val="007229CC"/>
    <w:rsid w:val="00725F96"/>
    <w:rsid w:val="00732241"/>
    <w:rsid w:val="00733A71"/>
    <w:rsid w:val="007343E3"/>
    <w:rsid w:val="00734926"/>
    <w:rsid w:val="00736F92"/>
    <w:rsid w:val="00747398"/>
    <w:rsid w:val="007520E4"/>
    <w:rsid w:val="0075653B"/>
    <w:rsid w:val="007572D3"/>
    <w:rsid w:val="00761298"/>
    <w:rsid w:val="00761C9A"/>
    <w:rsid w:val="007652AF"/>
    <w:rsid w:val="00770C88"/>
    <w:rsid w:val="00770E0E"/>
    <w:rsid w:val="00772787"/>
    <w:rsid w:val="00773ED3"/>
    <w:rsid w:val="00774137"/>
    <w:rsid w:val="00775A7F"/>
    <w:rsid w:val="00776FE3"/>
    <w:rsid w:val="00777FA8"/>
    <w:rsid w:val="007838D0"/>
    <w:rsid w:val="0078614B"/>
    <w:rsid w:val="00792B9C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ADC"/>
    <w:rsid w:val="007C2C7C"/>
    <w:rsid w:val="007C3064"/>
    <w:rsid w:val="007C3DC3"/>
    <w:rsid w:val="007C756B"/>
    <w:rsid w:val="007C7B1B"/>
    <w:rsid w:val="007D08AC"/>
    <w:rsid w:val="007D0C1E"/>
    <w:rsid w:val="007D0D61"/>
    <w:rsid w:val="007D5CDC"/>
    <w:rsid w:val="007D60C0"/>
    <w:rsid w:val="007E3565"/>
    <w:rsid w:val="007E3783"/>
    <w:rsid w:val="007E37E1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3B96"/>
    <w:rsid w:val="00823E77"/>
    <w:rsid w:val="00825C32"/>
    <w:rsid w:val="0083284C"/>
    <w:rsid w:val="00834D5E"/>
    <w:rsid w:val="00836EF2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78FC"/>
    <w:rsid w:val="0088086D"/>
    <w:rsid w:val="00880EA4"/>
    <w:rsid w:val="00883EFF"/>
    <w:rsid w:val="00885037"/>
    <w:rsid w:val="0088556C"/>
    <w:rsid w:val="008871C9"/>
    <w:rsid w:val="00887421"/>
    <w:rsid w:val="0088776E"/>
    <w:rsid w:val="008A2692"/>
    <w:rsid w:val="008B300C"/>
    <w:rsid w:val="008B3080"/>
    <w:rsid w:val="008B3614"/>
    <w:rsid w:val="008B6CC6"/>
    <w:rsid w:val="008B7E37"/>
    <w:rsid w:val="008B7F6D"/>
    <w:rsid w:val="008C420F"/>
    <w:rsid w:val="008C600E"/>
    <w:rsid w:val="008D01B6"/>
    <w:rsid w:val="008D043B"/>
    <w:rsid w:val="008D4718"/>
    <w:rsid w:val="008D5C7B"/>
    <w:rsid w:val="008D77F5"/>
    <w:rsid w:val="008D7B95"/>
    <w:rsid w:val="008E0CCB"/>
    <w:rsid w:val="008E23BF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4C3F"/>
    <w:rsid w:val="009053DA"/>
    <w:rsid w:val="00906778"/>
    <w:rsid w:val="00907832"/>
    <w:rsid w:val="00910D03"/>
    <w:rsid w:val="0091119A"/>
    <w:rsid w:val="00914F6B"/>
    <w:rsid w:val="00916BA9"/>
    <w:rsid w:val="00917A1D"/>
    <w:rsid w:val="00917B7A"/>
    <w:rsid w:val="009233E0"/>
    <w:rsid w:val="00924886"/>
    <w:rsid w:val="0092491C"/>
    <w:rsid w:val="00931BC4"/>
    <w:rsid w:val="00933BD3"/>
    <w:rsid w:val="00935118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67BE1"/>
    <w:rsid w:val="00970013"/>
    <w:rsid w:val="00970314"/>
    <w:rsid w:val="00971262"/>
    <w:rsid w:val="009748FC"/>
    <w:rsid w:val="0097492E"/>
    <w:rsid w:val="009768EA"/>
    <w:rsid w:val="009779A0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0E31"/>
    <w:rsid w:val="009B1058"/>
    <w:rsid w:val="009B280F"/>
    <w:rsid w:val="009B3457"/>
    <w:rsid w:val="009B53CB"/>
    <w:rsid w:val="009C091B"/>
    <w:rsid w:val="009C0B5E"/>
    <w:rsid w:val="009C1DBB"/>
    <w:rsid w:val="009C61E0"/>
    <w:rsid w:val="009D0247"/>
    <w:rsid w:val="009D3CDA"/>
    <w:rsid w:val="009E04C6"/>
    <w:rsid w:val="009E1929"/>
    <w:rsid w:val="009E2771"/>
    <w:rsid w:val="009E54CE"/>
    <w:rsid w:val="009E5E42"/>
    <w:rsid w:val="009F343B"/>
    <w:rsid w:val="009F71DC"/>
    <w:rsid w:val="00A017C5"/>
    <w:rsid w:val="00A02559"/>
    <w:rsid w:val="00A05FBB"/>
    <w:rsid w:val="00A07AC1"/>
    <w:rsid w:val="00A12107"/>
    <w:rsid w:val="00A17D8D"/>
    <w:rsid w:val="00A222D8"/>
    <w:rsid w:val="00A30E4E"/>
    <w:rsid w:val="00A314D6"/>
    <w:rsid w:val="00A338D4"/>
    <w:rsid w:val="00A401E9"/>
    <w:rsid w:val="00A41E67"/>
    <w:rsid w:val="00A44A75"/>
    <w:rsid w:val="00A461FC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5ABB"/>
    <w:rsid w:val="00A8613B"/>
    <w:rsid w:val="00A86FA8"/>
    <w:rsid w:val="00A9015D"/>
    <w:rsid w:val="00A908BD"/>
    <w:rsid w:val="00A921E1"/>
    <w:rsid w:val="00A97094"/>
    <w:rsid w:val="00AA594A"/>
    <w:rsid w:val="00AA5FCC"/>
    <w:rsid w:val="00AA72D8"/>
    <w:rsid w:val="00AA7301"/>
    <w:rsid w:val="00AB059B"/>
    <w:rsid w:val="00AB1312"/>
    <w:rsid w:val="00AB4768"/>
    <w:rsid w:val="00AB639F"/>
    <w:rsid w:val="00AC2404"/>
    <w:rsid w:val="00AC24A4"/>
    <w:rsid w:val="00AD03A0"/>
    <w:rsid w:val="00AD2253"/>
    <w:rsid w:val="00AD5BC0"/>
    <w:rsid w:val="00AE3E31"/>
    <w:rsid w:val="00AE5173"/>
    <w:rsid w:val="00AE5D21"/>
    <w:rsid w:val="00AE738C"/>
    <w:rsid w:val="00AE7F54"/>
    <w:rsid w:val="00AF07F9"/>
    <w:rsid w:val="00AF61C8"/>
    <w:rsid w:val="00B042C7"/>
    <w:rsid w:val="00B046BD"/>
    <w:rsid w:val="00B0572A"/>
    <w:rsid w:val="00B05EC7"/>
    <w:rsid w:val="00B0773A"/>
    <w:rsid w:val="00B131B6"/>
    <w:rsid w:val="00B15D97"/>
    <w:rsid w:val="00B24D01"/>
    <w:rsid w:val="00B265F2"/>
    <w:rsid w:val="00B266B9"/>
    <w:rsid w:val="00B2706B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3ABA"/>
    <w:rsid w:val="00B4415E"/>
    <w:rsid w:val="00B441D5"/>
    <w:rsid w:val="00B44532"/>
    <w:rsid w:val="00B44562"/>
    <w:rsid w:val="00B46073"/>
    <w:rsid w:val="00B47503"/>
    <w:rsid w:val="00B533E3"/>
    <w:rsid w:val="00B55460"/>
    <w:rsid w:val="00B5788E"/>
    <w:rsid w:val="00B623BC"/>
    <w:rsid w:val="00B64227"/>
    <w:rsid w:val="00B64285"/>
    <w:rsid w:val="00B6502D"/>
    <w:rsid w:val="00B666DB"/>
    <w:rsid w:val="00B7185A"/>
    <w:rsid w:val="00B72439"/>
    <w:rsid w:val="00B73B11"/>
    <w:rsid w:val="00B73C5C"/>
    <w:rsid w:val="00B77557"/>
    <w:rsid w:val="00B81826"/>
    <w:rsid w:val="00B81FDA"/>
    <w:rsid w:val="00B85262"/>
    <w:rsid w:val="00B93203"/>
    <w:rsid w:val="00B93885"/>
    <w:rsid w:val="00B95C96"/>
    <w:rsid w:val="00B967BE"/>
    <w:rsid w:val="00B96B4E"/>
    <w:rsid w:val="00B96EED"/>
    <w:rsid w:val="00B96FDC"/>
    <w:rsid w:val="00BA082E"/>
    <w:rsid w:val="00BA122A"/>
    <w:rsid w:val="00BA2577"/>
    <w:rsid w:val="00BA2682"/>
    <w:rsid w:val="00BA2DBF"/>
    <w:rsid w:val="00BA3D10"/>
    <w:rsid w:val="00BA4B0E"/>
    <w:rsid w:val="00BA5437"/>
    <w:rsid w:val="00BA6323"/>
    <w:rsid w:val="00BB15ED"/>
    <w:rsid w:val="00BB196C"/>
    <w:rsid w:val="00BB2B14"/>
    <w:rsid w:val="00BC0B43"/>
    <w:rsid w:val="00BC3AA9"/>
    <w:rsid w:val="00BC5534"/>
    <w:rsid w:val="00BC6176"/>
    <w:rsid w:val="00BD0ED2"/>
    <w:rsid w:val="00BD512E"/>
    <w:rsid w:val="00BD6744"/>
    <w:rsid w:val="00BE0EE3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787"/>
    <w:rsid w:val="00C01A34"/>
    <w:rsid w:val="00C03E28"/>
    <w:rsid w:val="00C04017"/>
    <w:rsid w:val="00C055DB"/>
    <w:rsid w:val="00C11B7C"/>
    <w:rsid w:val="00C12BA6"/>
    <w:rsid w:val="00C136C6"/>
    <w:rsid w:val="00C14532"/>
    <w:rsid w:val="00C178D1"/>
    <w:rsid w:val="00C17D6A"/>
    <w:rsid w:val="00C25D91"/>
    <w:rsid w:val="00C25F70"/>
    <w:rsid w:val="00C272BF"/>
    <w:rsid w:val="00C302E8"/>
    <w:rsid w:val="00C31C3A"/>
    <w:rsid w:val="00C320C9"/>
    <w:rsid w:val="00C322BA"/>
    <w:rsid w:val="00C338B8"/>
    <w:rsid w:val="00C40448"/>
    <w:rsid w:val="00C42A1F"/>
    <w:rsid w:val="00C42FDF"/>
    <w:rsid w:val="00C445DB"/>
    <w:rsid w:val="00C454F9"/>
    <w:rsid w:val="00C45954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5156"/>
    <w:rsid w:val="00C7711C"/>
    <w:rsid w:val="00C80D8C"/>
    <w:rsid w:val="00C81F63"/>
    <w:rsid w:val="00C8328D"/>
    <w:rsid w:val="00C87469"/>
    <w:rsid w:val="00C900E5"/>
    <w:rsid w:val="00C905AF"/>
    <w:rsid w:val="00C925F6"/>
    <w:rsid w:val="00C95346"/>
    <w:rsid w:val="00C972E6"/>
    <w:rsid w:val="00C97450"/>
    <w:rsid w:val="00CA0CD3"/>
    <w:rsid w:val="00CA1DEE"/>
    <w:rsid w:val="00CA5C0A"/>
    <w:rsid w:val="00CB1750"/>
    <w:rsid w:val="00CB17EF"/>
    <w:rsid w:val="00CB337F"/>
    <w:rsid w:val="00CB4E08"/>
    <w:rsid w:val="00CB5FD6"/>
    <w:rsid w:val="00CC54A5"/>
    <w:rsid w:val="00CC7A2C"/>
    <w:rsid w:val="00CD1386"/>
    <w:rsid w:val="00CD481E"/>
    <w:rsid w:val="00CD6315"/>
    <w:rsid w:val="00CD7C85"/>
    <w:rsid w:val="00CE13A1"/>
    <w:rsid w:val="00CE2837"/>
    <w:rsid w:val="00CE310A"/>
    <w:rsid w:val="00CE5B0E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572F"/>
    <w:rsid w:val="00D159B9"/>
    <w:rsid w:val="00D15D38"/>
    <w:rsid w:val="00D16F6E"/>
    <w:rsid w:val="00D1777B"/>
    <w:rsid w:val="00D20857"/>
    <w:rsid w:val="00D22E4C"/>
    <w:rsid w:val="00D32065"/>
    <w:rsid w:val="00D34F35"/>
    <w:rsid w:val="00D35D7E"/>
    <w:rsid w:val="00D36AC0"/>
    <w:rsid w:val="00D42944"/>
    <w:rsid w:val="00D43455"/>
    <w:rsid w:val="00D435D0"/>
    <w:rsid w:val="00D44581"/>
    <w:rsid w:val="00D45659"/>
    <w:rsid w:val="00D51BB8"/>
    <w:rsid w:val="00D52BCD"/>
    <w:rsid w:val="00D536E3"/>
    <w:rsid w:val="00D53A31"/>
    <w:rsid w:val="00D571A4"/>
    <w:rsid w:val="00D57560"/>
    <w:rsid w:val="00D623E0"/>
    <w:rsid w:val="00D62B3F"/>
    <w:rsid w:val="00D67771"/>
    <w:rsid w:val="00D71788"/>
    <w:rsid w:val="00D71825"/>
    <w:rsid w:val="00D74D5C"/>
    <w:rsid w:val="00D75624"/>
    <w:rsid w:val="00D8049A"/>
    <w:rsid w:val="00D814F5"/>
    <w:rsid w:val="00D821F6"/>
    <w:rsid w:val="00D83881"/>
    <w:rsid w:val="00D851F0"/>
    <w:rsid w:val="00D8553B"/>
    <w:rsid w:val="00D8618B"/>
    <w:rsid w:val="00D952EE"/>
    <w:rsid w:val="00D972CE"/>
    <w:rsid w:val="00DA0E85"/>
    <w:rsid w:val="00DA3A70"/>
    <w:rsid w:val="00DA4BF3"/>
    <w:rsid w:val="00DA69A7"/>
    <w:rsid w:val="00DB0186"/>
    <w:rsid w:val="00DB0B60"/>
    <w:rsid w:val="00DB35D1"/>
    <w:rsid w:val="00DB4EC1"/>
    <w:rsid w:val="00DB63CD"/>
    <w:rsid w:val="00DC0BE2"/>
    <w:rsid w:val="00DC3BB7"/>
    <w:rsid w:val="00DC5017"/>
    <w:rsid w:val="00DC5AFB"/>
    <w:rsid w:val="00DC5C5D"/>
    <w:rsid w:val="00DD0D60"/>
    <w:rsid w:val="00DD1E94"/>
    <w:rsid w:val="00DE4D87"/>
    <w:rsid w:val="00DE7937"/>
    <w:rsid w:val="00DF57CE"/>
    <w:rsid w:val="00DF6429"/>
    <w:rsid w:val="00DF6A29"/>
    <w:rsid w:val="00E13249"/>
    <w:rsid w:val="00E151A3"/>
    <w:rsid w:val="00E20A4B"/>
    <w:rsid w:val="00E229A1"/>
    <w:rsid w:val="00E23713"/>
    <w:rsid w:val="00E30A74"/>
    <w:rsid w:val="00E30BF6"/>
    <w:rsid w:val="00E323A6"/>
    <w:rsid w:val="00E32C2D"/>
    <w:rsid w:val="00E35313"/>
    <w:rsid w:val="00E377B8"/>
    <w:rsid w:val="00E4247F"/>
    <w:rsid w:val="00E43D35"/>
    <w:rsid w:val="00E50E70"/>
    <w:rsid w:val="00E510E6"/>
    <w:rsid w:val="00E51E65"/>
    <w:rsid w:val="00E570E4"/>
    <w:rsid w:val="00E574D4"/>
    <w:rsid w:val="00E603BE"/>
    <w:rsid w:val="00E612CE"/>
    <w:rsid w:val="00E61BEC"/>
    <w:rsid w:val="00E6392E"/>
    <w:rsid w:val="00E6426D"/>
    <w:rsid w:val="00E64D92"/>
    <w:rsid w:val="00E64F04"/>
    <w:rsid w:val="00E653AD"/>
    <w:rsid w:val="00E67821"/>
    <w:rsid w:val="00E72758"/>
    <w:rsid w:val="00E73B42"/>
    <w:rsid w:val="00E73F57"/>
    <w:rsid w:val="00E75276"/>
    <w:rsid w:val="00E804FD"/>
    <w:rsid w:val="00E80752"/>
    <w:rsid w:val="00E80AA0"/>
    <w:rsid w:val="00E82A1A"/>
    <w:rsid w:val="00E83981"/>
    <w:rsid w:val="00E904DD"/>
    <w:rsid w:val="00E90BFB"/>
    <w:rsid w:val="00E90CFD"/>
    <w:rsid w:val="00E91D42"/>
    <w:rsid w:val="00E91F1A"/>
    <w:rsid w:val="00E940D0"/>
    <w:rsid w:val="00E94186"/>
    <w:rsid w:val="00E974AB"/>
    <w:rsid w:val="00E97BC5"/>
    <w:rsid w:val="00E97E7D"/>
    <w:rsid w:val="00EA00E1"/>
    <w:rsid w:val="00EA0DBF"/>
    <w:rsid w:val="00EA3293"/>
    <w:rsid w:val="00EA4EBF"/>
    <w:rsid w:val="00EA6B8C"/>
    <w:rsid w:val="00EB37EB"/>
    <w:rsid w:val="00EB4EB5"/>
    <w:rsid w:val="00EC6DE9"/>
    <w:rsid w:val="00EC7753"/>
    <w:rsid w:val="00ED48F7"/>
    <w:rsid w:val="00ED5C13"/>
    <w:rsid w:val="00ED7466"/>
    <w:rsid w:val="00EE2432"/>
    <w:rsid w:val="00EE32B8"/>
    <w:rsid w:val="00EE356D"/>
    <w:rsid w:val="00EE4560"/>
    <w:rsid w:val="00EE4656"/>
    <w:rsid w:val="00EE5632"/>
    <w:rsid w:val="00EE5B9F"/>
    <w:rsid w:val="00EF3B2F"/>
    <w:rsid w:val="00EF6C26"/>
    <w:rsid w:val="00EF7345"/>
    <w:rsid w:val="00EF7C45"/>
    <w:rsid w:val="00EF7E86"/>
    <w:rsid w:val="00F0298E"/>
    <w:rsid w:val="00F030AB"/>
    <w:rsid w:val="00F030CE"/>
    <w:rsid w:val="00F03DC6"/>
    <w:rsid w:val="00F07349"/>
    <w:rsid w:val="00F113C7"/>
    <w:rsid w:val="00F118BB"/>
    <w:rsid w:val="00F16102"/>
    <w:rsid w:val="00F1733A"/>
    <w:rsid w:val="00F17813"/>
    <w:rsid w:val="00F3086A"/>
    <w:rsid w:val="00F30BCA"/>
    <w:rsid w:val="00F34B20"/>
    <w:rsid w:val="00F35454"/>
    <w:rsid w:val="00F404D1"/>
    <w:rsid w:val="00F40CCD"/>
    <w:rsid w:val="00F4602C"/>
    <w:rsid w:val="00F521D5"/>
    <w:rsid w:val="00F55E0A"/>
    <w:rsid w:val="00F57E12"/>
    <w:rsid w:val="00F60452"/>
    <w:rsid w:val="00F60E68"/>
    <w:rsid w:val="00F62554"/>
    <w:rsid w:val="00F63D31"/>
    <w:rsid w:val="00F64EB4"/>
    <w:rsid w:val="00F661C9"/>
    <w:rsid w:val="00F700BA"/>
    <w:rsid w:val="00F71761"/>
    <w:rsid w:val="00F72994"/>
    <w:rsid w:val="00F7326C"/>
    <w:rsid w:val="00F8066B"/>
    <w:rsid w:val="00F80834"/>
    <w:rsid w:val="00F80C68"/>
    <w:rsid w:val="00F81EE2"/>
    <w:rsid w:val="00F825E0"/>
    <w:rsid w:val="00F85119"/>
    <w:rsid w:val="00F8756A"/>
    <w:rsid w:val="00F87841"/>
    <w:rsid w:val="00FA2320"/>
    <w:rsid w:val="00FA4DFB"/>
    <w:rsid w:val="00FB3710"/>
    <w:rsid w:val="00FB44ED"/>
    <w:rsid w:val="00FB474F"/>
    <w:rsid w:val="00FB4814"/>
    <w:rsid w:val="00FB5D5A"/>
    <w:rsid w:val="00FB6327"/>
    <w:rsid w:val="00FC3A03"/>
    <w:rsid w:val="00FC4CB2"/>
    <w:rsid w:val="00FC786A"/>
    <w:rsid w:val="00FC7DFB"/>
    <w:rsid w:val="00FD0B05"/>
    <w:rsid w:val="00FD15A4"/>
    <w:rsid w:val="00FD33E3"/>
    <w:rsid w:val="00FD6D23"/>
    <w:rsid w:val="00FE0CEE"/>
    <w:rsid w:val="00FE44AE"/>
    <w:rsid w:val="00FE700D"/>
    <w:rsid w:val="00FE7D29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openxmlformats.org/package/2006/metadata/core-properties"/>
    <ds:schemaRef ds:uri="cc9255bc-4d99-4f42-bba5-857cbcc6e725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AD4004-BE2D-4DF8-8016-D352E1DF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25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5</cp:revision>
  <cp:lastPrinted>2019-12-16T01:23:00Z</cp:lastPrinted>
  <dcterms:created xsi:type="dcterms:W3CDTF">2020-01-05T16:15:00Z</dcterms:created>
  <dcterms:modified xsi:type="dcterms:W3CDTF">2020-01-13T13:53:00Z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